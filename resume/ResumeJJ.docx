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65"/>
        <w:gridCol w:w="7110"/>
      </w:tblGrid>
      <w:tr w:rsidR="50FD66F4" w14:paraId="310FA582" w14:textId="77777777" w:rsidTr="356C6A7D">
        <w:trPr>
          <w:trHeight w:val="2655"/>
        </w:trPr>
        <w:tc>
          <w:tcPr>
            <w:tcW w:w="3765" w:type="dxa"/>
            <w:vMerge w:val="restart"/>
            <w:shd w:val="clear" w:color="auto" w:fill="DAE2EC"/>
          </w:tcPr>
          <w:p w14:paraId="21598781" w14:textId="13B209A7" w:rsidR="50FD66F4" w:rsidRDefault="45738014" w:rsidP="45738014">
            <w:pPr>
              <w:pStyle w:val="Heading1"/>
              <w:spacing w:before="120" w:afterAutospacing="1"/>
              <w:rPr>
                <w:rFonts w:ascii="Bookman Old Style" w:eastAsia="Bookman Old Style" w:hAnsi="Bookman Old Style" w:cs="Bookman Old Style"/>
                <w:caps/>
                <w:color w:val="1F3864" w:themeColor="accent1" w:themeShade="80"/>
                <w:sz w:val="28"/>
                <w:szCs w:val="28"/>
              </w:rPr>
            </w:pPr>
            <w:r w:rsidRPr="45738014">
              <w:rPr>
                <w:b/>
                <w:bCs/>
                <w:color w:val="1F3864" w:themeColor="accent1" w:themeShade="80"/>
              </w:rPr>
              <w:t>CONTACT</w:t>
            </w:r>
          </w:p>
          <w:p w14:paraId="23E9DC9D" w14:textId="626F1207" w:rsidR="50FD66F4" w:rsidRDefault="50FD66F4" w:rsidP="45738014">
            <w:pPr>
              <w:pStyle w:val="Contact"/>
              <w:ind w:left="14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52068C0" wp14:editId="7360D2CC">
                  <wp:extent cx="190500" cy="190500"/>
                  <wp:effectExtent l="0" t="0" r="0" b="0"/>
                  <wp:docPr id="781951496" name="Picture 781951496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45738014" w:rsidRPr="45738014">
              <w:rPr>
                <w:color w:val="1F3864" w:themeColor="accent1" w:themeShade="80"/>
                <w:sz w:val="18"/>
                <w:szCs w:val="18"/>
                <w:lang w:val="fr-FR"/>
              </w:rPr>
              <w:t xml:space="preserve">630-994-0203 </w:t>
            </w:r>
          </w:p>
          <w:p w14:paraId="54200832" w14:textId="45A9E914" w:rsidR="50FD66F4" w:rsidRDefault="50FD66F4" w:rsidP="50FD66F4">
            <w:pPr>
              <w:pStyle w:val="Contact"/>
              <w:ind w:left="14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5B290C5" wp14:editId="28A96CD8">
                  <wp:extent cx="190500" cy="152400"/>
                  <wp:effectExtent l="0" t="0" r="0" b="0"/>
                  <wp:docPr id="2141053973" name="Picture 2141053973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9">
              <w:r w:rsidRPr="50FD66F4">
                <w:rPr>
                  <w:rStyle w:val="Hyperlink"/>
                  <w:sz w:val="18"/>
                  <w:szCs w:val="18"/>
                  <w:lang w:val="fr-FR"/>
                </w:rPr>
                <w:t>jjaimegarcia@yahoo.com</w:t>
              </w:r>
            </w:hyperlink>
          </w:p>
          <w:p w14:paraId="664CB6FB" w14:textId="772ABF28" w:rsidR="50FD66F4" w:rsidRDefault="50FD66F4" w:rsidP="50FD66F4">
            <w:pPr>
              <w:pStyle w:val="Contact"/>
              <w:ind w:left="14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7E51CD1" wp14:editId="1DA168B1">
                  <wp:extent cx="190500" cy="180975"/>
                  <wp:effectExtent l="0" t="0" r="0" b="0"/>
                  <wp:docPr id="1752787411" name="Picture 1752787411" descr="Glob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1">
              <w:r w:rsidRPr="50FD66F4">
                <w:rPr>
                  <w:rStyle w:val="Hyperlink"/>
                  <w:sz w:val="18"/>
                  <w:szCs w:val="18"/>
                </w:rPr>
                <w:t>linkedin.com/in/jose-jaime-08b51b174</w:t>
              </w:r>
            </w:hyperlink>
          </w:p>
          <w:p w14:paraId="7D955D7C" w14:textId="0E6B93C0" w:rsidR="50FD66F4" w:rsidRDefault="50FD66F4" w:rsidP="45738014">
            <w:pPr>
              <w:pStyle w:val="Contact"/>
              <w:spacing w:before="120" w:after="120" w:line="180" w:lineRule="auto"/>
              <w:ind w:left="144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172BA16" wp14:editId="782242D8">
                  <wp:extent cx="190500" cy="180975"/>
                  <wp:effectExtent l="0" t="0" r="0" b="0"/>
                  <wp:docPr id="1581557785" name="Picture 1581557785" descr="Glob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2">
              <w:r w:rsidR="45738014" w:rsidRPr="45738014">
                <w:rPr>
                  <w:rStyle w:val="Hyperlink"/>
                  <w:sz w:val="18"/>
                  <w:szCs w:val="18"/>
                </w:rPr>
                <w:t>https://github.com/jjaimegarcia1</w:t>
              </w:r>
            </w:hyperlink>
          </w:p>
          <w:p w14:paraId="26A6623B" w14:textId="32828E42" w:rsidR="50FD66F4" w:rsidRDefault="45738014" w:rsidP="50FD66F4">
            <w:pPr>
              <w:pStyle w:val="Heading1"/>
              <w:spacing w:before="120" w:after="120" w:line="180" w:lineRule="auto"/>
              <w:rPr>
                <w:rStyle w:val="Heading1Char"/>
                <w:color w:val="1F3864" w:themeColor="accent1" w:themeShade="80"/>
              </w:rPr>
            </w:pPr>
            <w:r w:rsidRPr="45738014">
              <w:rPr>
                <w:rStyle w:val="Heading1Char"/>
                <w:b/>
                <w:bCs/>
                <w:color w:val="1F3864" w:themeColor="accent1" w:themeShade="80"/>
              </w:rPr>
              <w:t>SKILLS</w:t>
            </w:r>
          </w:p>
          <w:p w14:paraId="44772B97" w14:textId="08538A3E" w:rsidR="00DE44D4" w:rsidRPr="001D7DBA" w:rsidRDefault="00DE44D4" w:rsidP="00DE44D4">
            <w:pPr>
              <w:pStyle w:val="ListParagraph"/>
              <w:numPr>
                <w:ilvl w:val="0"/>
                <w:numId w:val="11"/>
              </w:numPr>
              <w:spacing w:beforeAutospacing="1" w:after="120"/>
              <w:rPr>
                <w:rFonts w:ascii="Calibri" w:eastAsia="Calibri" w:hAnsi="Calibri" w:cs="Calibri"/>
                <w:caps/>
                <w:color w:val="1F3864" w:themeColor="accent1" w:themeShade="80"/>
                <w:sz w:val="20"/>
                <w:szCs w:val="20"/>
              </w:rPr>
            </w:pPr>
            <w:r w:rsidRPr="356C6A7D">
              <w:rPr>
                <w:color w:val="1F3864" w:themeColor="accent1" w:themeShade="80"/>
                <w:sz w:val="20"/>
                <w:szCs w:val="20"/>
              </w:rPr>
              <w:t xml:space="preserve">Experience </w:t>
            </w:r>
            <w:r w:rsidR="00E92E2B">
              <w:rPr>
                <w:color w:val="1F3864" w:themeColor="accent1" w:themeShade="80"/>
                <w:sz w:val="20"/>
                <w:szCs w:val="20"/>
              </w:rPr>
              <w:t xml:space="preserve">with </w:t>
            </w:r>
            <w:r w:rsidRPr="356C6A7D">
              <w:rPr>
                <w:color w:val="1F3864" w:themeColor="accent1" w:themeShade="80"/>
                <w:sz w:val="20"/>
                <w:szCs w:val="20"/>
              </w:rPr>
              <w:t xml:space="preserve">Java, Python, Html, </w:t>
            </w:r>
            <w:r w:rsidR="00E92E2B" w:rsidRPr="356C6A7D">
              <w:rPr>
                <w:color w:val="1F3864" w:themeColor="accent1" w:themeShade="80"/>
                <w:sz w:val="20"/>
                <w:szCs w:val="20"/>
              </w:rPr>
              <w:t>CSS</w:t>
            </w:r>
            <w:r w:rsidR="00E92E2B">
              <w:rPr>
                <w:color w:val="1F3864" w:themeColor="accent1" w:themeShade="80"/>
                <w:sz w:val="20"/>
                <w:szCs w:val="20"/>
              </w:rPr>
              <w:t>, C#, React,</w:t>
            </w:r>
            <w:r>
              <w:rPr>
                <w:color w:val="1F3864" w:themeColor="accent1" w:themeShade="80"/>
                <w:sz w:val="20"/>
                <w:szCs w:val="20"/>
              </w:rPr>
              <w:t xml:space="preserve"> Node.js, Pug</w:t>
            </w:r>
          </w:p>
          <w:p w14:paraId="1E33CE1F" w14:textId="4BBA9AED" w:rsidR="00DE44D4" w:rsidRPr="00DE44D4" w:rsidRDefault="00DE44D4" w:rsidP="00DE44D4">
            <w:pPr>
              <w:pStyle w:val="ListParagraph"/>
              <w:numPr>
                <w:ilvl w:val="0"/>
                <w:numId w:val="11"/>
              </w:numPr>
              <w:spacing w:beforeAutospacing="1" w:after="120"/>
              <w:rPr>
                <w:rFonts w:ascii="Calibri" w:eastAsia="Calibri" w:hAnsi="Calibri" w:cs="Calibri"/>
                <w:caps/>
                <w:color w:val="1F3864" w:themeColor="accent1" w:themeShade="80"/>
                <w:sz w:val="20"/>
                <w:szCs w:val="20"/>
              </w:rPr>
            </w:pPr>
            <w:r>
              <w:rPr>
                <w:color w:val="1F3864" w:themeColor="accent1" w:themeShade="80"/>
                <w:sz w:val="20"/>
                <w:szCs w:val="20"/>
              </w:rPr>
              <w:t>Familiar with SQL and Database Concepts</w:t>
            </w:r>
          </w:p>
          <w:p w14:paraId="7F541A19" w14:textId="198021BD" w:rsidR="50FD66F4" w:rsidRPr="00DE44D4" w:rsidRDefault="50FD66F4" w:rsidP="50FD66F4">
            <w:pPr>
              <w:pStyle w:val="ListParagraph"/>
              <w:numPr>
                <w:ilvl w:val="0"/>
                <w:numId w:val="11"/>
              </w:numPr>
              <w:spacing w:beforeAutospacing="1" w:after="120"/>
              <w:rPr>
                <w:rFonts w:ascii="Calibri" w:eastAsia="Calibri" w:hAnsi="Calibri" w:cs="Calibri"/>
                <w:caps/>
                <w:color w:val="1F3864" w:themeColor="accent1" w:themeShade="80"/>
                <w:sz w:val="20"/>
                <w:szCs w:val="20"/>
              </w:rPr>
            </w:pPr>
            <w:r w:rsidRPr="50FD66F4">
              <w:rPr>
                <w:color w:val="1F3864" w:themeColor="accent1" w:themeShade="80"/>
                <w:sz w:val="20"/>
                <w:szCs w:val="20"/>
              </w:rPr>
              <w:t xml:space="preserve">Outstanding customer service skills. </w:t>
            </w:r>
          </w:p>
          <w:p w14:paraId="5F1A658B" w14:textId="306406F3" w:rsidR="00DE44D4" w:rsidRPr="00DE44D4" w:rsidRDefault="00DE44D4" w:rsidP="00DE44D4">
            <w:pPr>
              <w:pStyle w:val="ListParagraph"/>
              <w:numPr>
                <w:ilvl w:val="0"/>
                <w:numId w:val="11"/>
              </w:numPr>
              <w:spacing w:beforeAutospacing="1" w:after="120"/>
              <w:rPr>
                <w:rFonts w:ascii="Calibri" w:eastAsia="Calibri" w:hAnsi="Calibri" w:cs="Calibri"/>
                <w:caps/>
                <w:color w:val="1F3864" w:themeColor="accent1" w:themeShade="80"/>
                <w:sz w:val="20"/>
                <w:szCs w:val="20"/>
              </w:rPr>
            </w:pPr>
            <w:r w:rsidRPr="50FD66F4">
              <w:rPr>
                <w:color w:val="1F3864" w:themeColor="accent1" w:themeShade="80"/>
                <w:sz w:val="20"/>
                <w:szCs w:val="20"/>
              </w:rPr>
              <w:t xml:space="preserve">Knowledge with Microsoft Office, Adobe Design programs, and AutoCAD </w:t>
            </w:r>
          </w:p>
          <w:p w14:paraId="5D341C80" w14:textId="52707CCA" w:rsidR="50FD66F4" w:rsidRDefault="50FD66F4" w:rsidP="50FD66F4">
            <w:pPr>
              <w:pStyle w:val="ListParagraph"/>
              <w:numPr>
                <w:ilvl w:val="0"/>
                <w:numId w:val="11"/>
              </w:numPr>
              <w:spacing w:beforeAutospacing="1" w:after="120"/>
              <w:rPr>
                <w:rFonts w:ascii="Calibri" w:eastAsia="Calibri" w:hAnsi="Calibri" w:cs="Calibri"/>
                <w:caps/>
                <w:color w:val="1F3864" w:themeColor="accent1" w:themeShade="80"/>
                <w:sz w:val="20"/>
                <w:szCs w:val="20"/>
              </w:rPr>
            </w:pPr>
            <w:r w:rsidRPr="50FD66F4">
              <w:rPr>
                <w:color w:val="1F3864" w:themeColor="accent1" w:themeShade="80"/>
                <w:sz w:val="20"/>
                <w:szCs w:val="20"/>
              </w:rPr>
              <w:t xml:space="preserve">Experience with training and onboarding new </w:t>
            </w:r>
            <w:r w:rsidR="002E5FD8" w:rsidRPr="50FD66F4">
              <w:rPr>
                <w:color w:val="1F3864" w:themeColor="accent1" w:themeShade="80"/>
                <w:sz w:val="20"/>
                <w:szCs w:val="20"/>
              </w:rPr>
              <w:t>hires.</w:t>
            </w:r>
            <w:r w:rsidRPr="50FD66F4">
              <w:rPr>
                <w:color w:val="1F3864" w:themeColor="accent1" w:themeShade="80"/>
                <w:sz w:val="20"/>
                <w:szCs w:val="20"/>
              </w:rPr>
              <w:t xml:space="preserve"> </w:t>
            </w:r>
          </w:p>
          <w:p w14:paraId="7ED641BA" w14:textId="60617C6D" w:rsidR="50FD66F4" w:rsidRDefault="50FD66F4" w:rsidP="50FD66F4">
            <w:pPr>
              <w:pStyle w:val="ListParagraph"/>
              <w:numPr>
                <w:ilvl w:val="0"/>
                <w:numId w:val="11"/>
              </w:numPr>
              <w:spacing w:beforeAutospacing="1" w:after="120"/>
              <w:rPr>
                <w:rFonts w:ascii="Calibri" w:eastAsia="Calibri" w:hAnsi="Calibri" w:cs="Calibri"/>
                <w:caps/>
                <w:color w:val="1F3864" w:themeColor="accent1" w:themeShade="80"/>
                <w:sz w:val="20"/>
                <w:szCs w:val="20"/>
              </w:rPr>
            </w:pPr>
            <w:r w:rsidRPr="50FD66F4">
              <w:rPr>
                <w:color w:val="1F3864" w:themeColor="accent1" w:themeShade="80"/>
                <w:sz w:val="20"/>
                <w:szCs w:val="20"/>
              </w:rPr>
              <w:t xml:space="preserve">Fluent in English and Spanish language </w:t>
            </w:r>
          </w:p>
          <w:p w14:paraId="368056E4" w14:textId="6F6EF5DD" w:rsidR="00DE44D4" w:rsidRPr="002E5FD8" w:rsidRDefault="50FD66F4" w:rsidP="00E92E2B">
            <w:pPr>
              <w:pStyle w:val="ListParagraph"/>
              <w:numPr>
                <w:ilvl w:val="0"/>
                <w:numId w:val="11"/>
              </w:numPr>
              <w:spacing w:beforeAutospacing="1" w:after="120"/>
              <w:rPr>
                <w:rFonts w:ascii="Calibri" w:eastAsia="Calibri" w:hAnsi="Calibri" w:cs="Calibri"/>
                <w:caps/>
                <w:color w:val="1F3864" w:themeColor="accent1" w:themeShade="80"/>
                <w:sz w:val="20"/>
                <w:szCs w:val="20"/>
              </w:rPr>
            </w:pPr>
            <w:r w:rsidRPr="50FD66F4">
              <w:rPr>
                <w:color w:val="1F3864" w:themeColor="accent1" w:themeShade="80"/>
                <w:sz w:val="20"/>
                <w:szCs w:val="20"/>
              </w:rPr>
              <w:t xml:space="preserve">Effective team player </w:t>
            </w:r>
          </w:p>
          <w:p w14:paraId="0EDB0112" w14:textId="77777777" w:rsidR="002E5FD8" w:rsidRPr="00E92E2B" w:rsidRDefault="002E5FD8" w:rsidP="002E5FD8">
            <w:pPr>
              <w:pStyle w:val="ListParagraph"/>
              <w:spacing w:beforeAutospacing="1" w:after="120"/>
              <w:rPr>
                <w:rFonts w:ascii="Calibri" w:eastAsia="Calibri" w:hAnsi="Calibri" w:cs="Calibri"/>
                <w:caps/>
                <w:color w:val="1F3864" w:themeColor="accent1" w:themeShade="80"/>
                <w:sz w:val="20"/>
                <w:szCs w:val="20"/>
              </w:rPr>
            </w:pPr>
          </w:p>
          <w:p w14:paraId="5DBC94B5" w14:textId="1BCFF5E4" w:rsidR="45738014" w:rsidRDefault="45738014" w:rsidP="45738014">
            <w:pPr>
              <w:pStyle w:val="Heading1"/>
              <w:spacing w:before="0" w:line="180" w:lineRule="auto"/>
              <w:rPr>
                <w:rFonts w:ascii="Bookman Old Style" w:eastAsia="Bookman Old Style" w:hAnsi="Bookman Old Style" w:cs="Bookman Old Style"/>
                <w:caps/>
                <w:color w:val="1F3864" w:themeColor="accent1" w:themeShade="80"/>
                <w:sz w:val="28"/>
                <w:szCs w:val="28"/>
              </w:rPr>
            </w:pPr>
            <w:r w:rsidRPr="45738014">
              <w:rPr>
                <w:rStyle w:val="Heading1Char"/>
                <w:b/>
                <w:bCs/>
                <w:color w:val="1F3864" w:themeColor="accent1" w:themeShade="80"/>
              </w:rPr>
              <w:t>EDUCATION</w:t>
            </w:r>
          </w:p>
          <w:p w14:paraId="5BE0AF96" w14:textId="72FC4389" w:rsidR="45738014" w:rsidRDefault="45738014" w:rsidP="45738014"/>
          <w:p w14:paraId="1771FC5E" w14:textId="587868EE" w:rsidR="50FD66F4" w:rsidRPr="00DE44D4" w:rsidRDefault="45738014" w:rsidP="45738014">
            <w:pPr>
              <w:pStyle w:val="Heading2"/>
              <w:spacing w:before="0"/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28"/>
                <w:szCs w:val="28"/>
              </w:rPr>
            </w:pPr>
            <w:r w:rsidRPr="00DE44D4">
              <w:rPr>
                <w:b/>
                <w:bCs/>
                <w:color w:val="1F3864" w:themeColor="accent1" w:themeShade="80"/>
              </w:rPr>
              <w:t xml:space="preserve"> Aurora University </w:t>
            </w:r>
          </w:p>
          <w:p w14:paraId="5DB75762" w14:textId="72E093FE" w:rsidR="50FD66F4" w:rsidRDefault="45738014" w:rsidP="45738014">
            <w:pPr>
              <w:spacing w:line="220" w:lineRule="exact"/>
              <w:rPr>
                <w:rStyle w:val="IntenseReference"/>
                <w:rFonts w:ascii="Calibri" w:eastAsia="Calibri" w:hAnsi="Calibri" w:cs="Calibri"/>
                <w:b w:val="0"/>
                <w:bCs w:val="0"/>
                <w:color w:val="1F3864" w:themeColor="accent1" w:themeShade="80"/>
                <w:sz w:val="18"/>
                <w:szCs w:val="18"/>
              </w:rPr>
            </w:pPr>
            <w:r w:rsidRPr="45738014">
              <w:rPr>
                <w:rStyle w:val="IntenseReference"/>
                <w:rFonts w:ascii="Calibri" w:eastAsia="Calibri" w:hAnsi="Calibri" w:cs="Calibri"/>
                <w:color w:val="5E7697"/>
                <w:sz w:val="18"/>
                <w:szCs w:val="18"/>
              </w:rPr>
              <w:t xml:space="preserve"> </w:t>
            </w:r>
            <w:r w:rsidRPr="45738014">
              <w:rPr>
                <w:rStyle w:val="IntenseReference"/>
                <w:rFonts w:ascii="Calibri" w:eastAsia="Calibri" w:hAnsi="Calibri" w:cs="Calibri"/>
                <w:b w:val="0"/>
                <w:bCs w:val="0"/>
                <w:color w:val="5E7697"/>
                <w:sz w:val="18"/>
                <w:szCs w:val="18"/>
              </w:rPr>
              <w:t xml:space="preserve"> </w:t>
            </w:r>
            <w:r w:rsidRPr="45738014">
              <w:rPr>
                <w:rStyle w:val="IntenseReference"/>
                <w:rFonts w:ascii="Calibri" w:eastAsia="Calibri" w:hAnsi="Calibri" w:cs="Calibri"/>
                <w:b w:val="0"/>
                <w:bCs w:val="0"/>
                <w:color w:val="1F3864" w:themeColor="accent1" w:themeShade="80"/>
                <w:sz w:val="18"/>
                <w:szCs w:val="18"/>
              </w:rPr>
              <w:t xml:space="preserve">Enrolled, Expected </w:t>
            </w:r>
            <w:r w:rsidR="00E92E2B">
              <w:rPr>
                <w:rStyle w:val="IntenseReference"/>
                <w:rFonts w:ascii="Calibri" w:eastAsia="Calibri" w:hAnsi="Calibri" w:cs="Calibri"/>
                <w:b w:val="0"/>
                <w:bCs w:val="0"/>
                <w:color w:val="1F3864" w:themeColor="accent1" w:themeShade="80"/>
                <w:sz w:val="18"/>
                <w:szCs w:val="18"/>
              </w:rPr>
              <w:t xml:space="preserve">Graduation </w:t>
            </w:r>
            <w:r w:rsidRPr="45738014">
              <w:rPr>
                <w:rStyle w:val="IntenseReference"/>
                <w:rFonts w:ascii="Calibri" w:eastAsia="Calibri" w:hAnsi="Calibri" w:cs="Calibri"/>
                <w:b w:val="0"/>
                <w:bCs w:val="0"/>
                <w:color w:val="1F3864" w:themeColor="accent1" w:themeShade="80"/>
                <w:sz w:val="18"/>
                <w:szCs w:val="18"/>
              </w:rPr>
              <w:t>in: 12/2023</w:t>
            </w:r>
          </w:p>
          <w:p w14:paraId="51E0DB8D" w14:textId="0FF0E991" w:rsidR="45738014" w:rsidRDefault="45738014" w:rsidP="45738014">
            <w:pPr>
              <w:spacing w:line="220" w:lineRule="exact"/>
              <w:rPr>
                <w:rStyle w:val="IntenseReference"/>
                <w:rFonts w:ascii="Calibri" w:eastAsia="Calibri" w:hAnsi="Calibri" w:cs="Calibri"/>
                <w:b w:val="0"/>
                <w:bCs w:val="0"/>
                <w:color w:val="1F3864" w:themeColor="accent1" w:themeShade="80"/>
                <w:sz w:val="18"/>
                <w:szCs w:val="18"/>
              </w:rPr>
            </w:pPr>
            <w:r w:rsidRPr="45738014">
              <w:rPr>
                <w:rStyle w:val="IntenseReference"/>
                <w:rFonts w:ascii="Calibri" w:eastAsia="Calibri" w:hAnsi="Calibri" w:cs="Calibri"/>
                <w:b w:val="0"/>
                <w:bCs w:val="0"/>
                <w:color w:val="1F3864" w:themeColor="accent1" w:themeShade="80"/>
                <w:sz w:val="18"/>
                <w:szCs w:val="18"/>
              </w:rPr>
              <w:t xml:space="preserve">  Bachelors Computer Science</w:t>
            </w:r>
          </w:p>
          <w:p w14:paraId="283D2822" w14:textId="77777777" w:rsidR="00DE44D4" w:rsidRDefault="00DE44D4" w:rsidP="45738014">
            <w:pPr>
              <w:spacing w:line="220" w:lineRule="exact"/>
              <w:rPr>
                <w:rStyle w:val="IntenseReference"/>
                <w:rFonts w:ascii="Calibri" w:eastAsia="Calibri" w:hAnsi="Calibri" w:cs="Calibri"/>
                <w:b w:val="0"/>
                <w:bCs w:val="0"/>
                <w:color w:val="1F3864" w:themeColor="accent1" w:themeShade="80"/>
                <w:sz w:val="18"/>
                <w:szCs w:val="18"/>
              </w:rPr>
            </w:pPr>
          </w:p>
          <w:p w14:paraId="020AEBE0" w14:textId="242A280D" w:rsidR="50FD66F4" w:rsidRPr="00DE44D4" w:rsidRDefault="45738014" w:rsidP="45738014">
            <w:pPr>
              <w:pStyle w:val="Heading2"/>
              <w:spacing w:before="0"/>
              <w:rPr>
                <w:b/>
                <w:bCs/>
                <w:color w:val="1F3864" w:themeColor="accent1" w:themeShade="80"/>
              </w:rPr>
            </w:pPr>
            <w:r w:rsidRPr="00DE44D4">
              <w:rPr>
                <w:b/>
                <w:bCs/>
                <w:color w:val="1F3864" w:themeColor="accent1" w:themeShade="80"/>
              </w:rPr>
              <w:t xml:space="preserve"> Waubonsee Community College</w:t>
            </w:r>
          </w:p>
          <w:p w14:paraId="6572694E" w14:textId="2AC7881B" w:rsidR="50FD66F4" w:rsidRDefault="45738014" w:rsidP="45738014">
            <w:pPr>
              <w:spacing w:line="220" w:lineRule="exact"/>
              <w:rPr>
                <w:rFonts w:ascii="Calibri" w:eastAsia="Calibri" w:hAnsi="Calibri" w:cs="Calibri"/>
                <w:color w:val="1F3864" w:themeColor="accent1" w:themeShade="80"/>
                <w:sz w:val="20"/>
                <w:szCs w:val="20"/>
              </w:rPr>
            </w:pPr>
            <w:r w:rsidRPr="45738014">
              <w:rPr>
                <w:rStyle w:val="IntenseReference"/>
                <w:rFonts w:ascii="Calibri" w:eastAsia="Calibri" w:hAnsi="Calibri" w:cs="Calibri"/>
                <w:color w:val="1F3864" w:themeColor="accent1" w:themeShade="80"/>
                <w:sz w:val="18"/>
                <w:szCs w:val="18"/>
              </w:rPr>
              <w:t xml:space="preserve">  </w:t>
            </w:r>
            <w:r w:rsidRPr="45738014">
              <w:rPr>
                <w:rStyle w:val="IntenseReference"/>
                <w:rFonts w:ascii="Calibri" w:eastAsia="Calibri" w:hAnsi="Calibri" w:cs="Calibri"/>
                <w:b w:val="0"/>
                <w:bCs w:val="0"/>
                <w:color w:val="1F3864" w:themeColor="accent1" w:themeShade="80"/>
                <w:sz w:val="18"/>
                <w:szCs w:val="18"/>
              </w:rPr>
              <w:t>Completed in: 05/2015</w:t>
            </w:r>
          </w:p>
          <w:p w14:paraId="54E916E0" w14:textId="77777777" w:rsidR="50FD66F4" w:rsidRDefault="45738014" w:rsidP="45738014">
            <w:pPr>
              <w:spacing w:line="220" w:lineRule="exact"/>
              <w:rPr>
                <w:rStyle w:val="IntenseReference"/>
                <w:rFonts w:ascii="Calibri" w:eastAsia="Calibri" w:hAnsi="Calibri" w:cs="Calibri"/>
                <w:b w:val="0"/>
                <w:bCs w:val="0"/>
                <w:color w:val="1F3864" w:themeColor="accent1" w:themeShade="80"/>
                <w:sz w:val="18"/>
                <w:szCs w:val="18"/>
              </w:rPr>
            </w:pPr>
            <w:r w:rsidRPr="45738014">
              <w:rPr>
                <w:rStyle w:val="IntenseReference"/>
                <w:rFonts w:ascii="Calibri" w:eastAsia="Calibri" w:hAnsi="Calibri" w:cs="Calibri"/>
                <w:b w:val="0"/>
                <w:bCs w:val="0"/>
                <w:color w:val="1F3864" w:themeColor="accent1" w:themeShade="80"/>
                <w:sz w:val="18"/>
                <w:szCs w:val="18"/>
              </w:rPr>
              <w:t xml:space="preserve">  Associates of Arts</w:t>
            </w:r>
          </w:p>
          <w:p w14:paraId="0A3F2735" w14:textId="77777777" w:rsidR="00DE44D4" w:rsidRDefault="00DE44D4" w:rsidP="45738014">
            <w:pPr>
              <w:spacing w:line="220" w:lineRule="exact"/>
              <w:rPr>
                <w:rStyle w:val="IntenseReference"/>
                <w:rFonts w:ascii="Calibri" w:eastAsia="Calibri" w:hAnsi="Calibri" w:cs="Calibri"/>
                <w:b w:val="0"/>
                <w:bCs w:val="0"/>
                <w:color w:val="1F3864" w:themeColor="accent1" w:themeShade="80"/>
                <w:sz w:val="18"/>
                <w:szCs w:val="18"/>
              </w:rPr>
            </w:pPr>
          </w:p>
          <w:p w14:paraId="4552D6C3" w14:textId="77777777" w:rsidR="00DE44D4" w:rsidRDefault="00DE44D4" w:rsidP="45738014">
            <w:pPr>
              <w:spacing w:line="220" w:lineRule="exact"/>
              <w:rPr>
                <w:rStyle w:val="IntenseReference"/>
                <w:rFonts w:ascii="Calibri" w:eastAsia="Calibri" w:hAnsi="Calibri" w:cs="Calibri"/>
                <w:b w:val="0"/>
                <w:bCs w:val="0"/>
                <w:color w:val="1F3864" w:themeColor="accent1" w:themeShade="80"/>
                <w:sz w:val="18"/>
                <w:szCs w:val="18"/>
              </w:rPr>
            </w:pPr>
          </w:p>
          <w:p w14:paraId="78A1EF30" w14:textId="77777777" w:rsidR="00DE44D4" w:rsidRDefault="00DE44D4" w:rsidP="45738014">
            <w:pPr>
              <w:spacing w:line="220" w:lineRule="exact"/>
              <w:rPr>
                <w:rStyle w:val="IntenseReference"/>
                <w:rFonts w:ascii="Calibri" w:eastAsia="Calibri" w:hAnsi="Calibri" w:cs="Calibri"/>
                <w:b w:val="0"/>
                <w:bCs w:val="0"/>
                <w:color w:val="1F3864" w:themeColor="accent1" w:themeShade="80"/>
                <w:sz w:val="18"/>
                <w:szCs w:val="18"/>
              </w:rPr>
            </w:pPr>
          </w:p>
          <w:p w14:paraId="07DA0800" w14:textId="77777777" w:rsidR="00DE44D4" w:rsidRDefault="00DE44D4" w:rsidP="45738014">
            <w:pPr>
              <w:spacing w:line="220" w:lineRule="exact"/>
              <w:rPr>
                <w:rStyle w:val="IntenseReference"/>
                <w:rFonts w:ascii="Calibri" w:eastAsia="Calibri" w:hAnsi="Calibri" w:cs="Calibri"/>
                <w:b w:val="0"/>
                <w:bCs w:val="0"/>
                <w:color w:val="1F3864" w:themeColor="accent1" w:themeShade="80"/>
                <w:sz w:val="18"/>
                <w:szCs w:val="18"/>
              </w:rPr>
            </w:pPr>
          </w:p>
          <w:p w14:paraId="6A1EB7BC" w14:textId="77777777" w:rsidR="00DE44D4" w:rsidRDefault="00DE44D4" w:rsidP="45738014">
            <w:pPr>
              <w:spacing w:line="220" w:lineRule="exact"/>
              <w:rPr>
                <w:rStyle w:val="IntenseReference"/>
                <w:rFonts w:ascii="Calibri" w:eastAsia="Calibri" w:hAnsi="Calibri" w:cs="Calibri"/>
                <w:b w:val="0"/>
                <w:bCs w:val="0"/>
                <w:color w:val="1F3864" w:themeColor="accent1" w:themeShade="80"/>
                <w:sz w:val="18"/>
                <w:szCs w:val="18"/>
              </w:rPr>
            </w:pPr>
          </w:p>
          <w:p w14:paraId="196EDDDF" w14:textId="77777777" w:rsidR="00DE44D4" w:rsidRDefault="00DE44D4" w:rsidP="45738014">
            <w:pPr>
              <w:spacing w:line="220" w:lineRule="exact"/>
              <w:rPr>
                <w:rStyle w:val="IntenseReference"/>
                <w:rFonts w:ascii="Calibri" w:eastAsia="Calibri" w:hAnsi="Calibri" w:cs="Calibri"/>
                <w:b w:val="0"/>
                <w:bCs w:val="0"/>
                <w:color w:val="1F3864" w:themeColor="accent1" w:themeShade="80"/>
                <w:sz w:val="18"/>
                <w:szCs w:val="18"/>
              </w:rPr>
            </w:pPr>
          </w:p>
          <w:p w14:paraId="0818B19F" w14:textId="77777777" w:rsidR="00DE44D4" w:rsidRDefault="00DE44D4" w:rsidP="45738014">
            <w:pPr>
              <w:spacing w:line="220" w:lineRule="exact"/>
              <w:rPr>
                <w:rStyle w:val="IntenseReference"/>
                <w:rFonts w:ascii="Calibri" w:eastAsia="Calibri" w:hAnsi="Calibri" w:cs="Calibri"/>
                <w:b w:val="0"/>
                <w:bCs w:val="0"/>
                <w:color w:val="1F3864" w:themeColor="accent1" w:themeShade="80"/>
                <w:sz w:val="18"/>
                <w:szCs w:val="18"/>
              </w:rPr>
            </w:pPr>
          </w:p>
          <w:p w14:paraId="0641932F" w14:textId="77777777" w:rsidR="00DE44D4" w:rsidRDefault="00DE44D4" w:rsidP="45738014">
            <w:pPr>
              <w:spacing w:line="220" w:lineRule="exact"/>
              <w:rPr>
                <w:rStyle w:val="IntenseReference"/>
                <w:rFonts w:ascii="Calibri" w:eastAsia="Calibri" w:hAnsi="Calibri" w:cs="Calibri"/>
                <w:b w:val="0"/>
                <w:bCs w:val="0"/>
                <w:color w:val="1F3864" w:themeColor="accent1" w:themeShade="80"/>
                <w:sz w:val="18"/>
                <w:szCs w:val="18"/>
              </w:rPr>
            </w:pPr>
          </w:p>
          <w:p w14:paraId="5FC4A10C" w14:textId="77777777" w:rsidR="00DE44D4" w:rsidRDefault="00DE44D4" w:rsidP="45738014">
            <w:pPr>
              <w:spacing w:line="220" w:lineRule="exact"/>
              <w:rPr>
                <w:rStyle w:val="IntenseReference"/>
                <w:rFonts w:ascii="Calibri" w:eastAsia="Calibri" w:hAnsi="Calibri" w:cs="Calibri"/>
                <w:b w:val="0"/>
                <w:bCs w:val="0"/>
                <w:color w:val="1F3864" w:themeColor="accent1" w:themeShade="80"/>
                <w:sz w:val="18"/>
                <w:szCs w:val="18"/>
              </w:rPr>
            </w:pPr>
          </w:p>
          <w:p w14:paraId="1AE203D1" w14:textId="77777777" w:rsidR="00DE44D4" w:rsidRDefault="00DE44D4" w:rsidP="45738014">
            <w:pPr>
              <w:spacing w:line="220" w:lineRule="exact"/>
              <w:rPr>
                <w:rStyle w:val="IntenseReference"/>
                <w:rFonts w:ascii="Calibri" w:eastAsia="Calibri" w:hAnsi="Calibri" w:cs="Calibri"/>
                <w:b w:val="0"/>
                <w:bCs w:val="0"/>
                <w:color w:val="1F3864" w:themeColor="accent1" w:themeShade="80"/>
                <w:sz w:val="18"/>
                <w:szCs w:val="18"/>
              </w:rPr>
            </w:pPr>
          </w:p>
          <w:p w14:paraId="3B0A047B" w14:textId="77777777" w:rsidR="00DE44D4" w:rsidRDefault="00DE44D4" w:rsidP="45738014">
            <w:pPr>
              <w:spacing w:line="220" w:lineRule="exact"/>
              <w:rPr>
                <w:rStyle w:val="IntenseReference"/>
                <w:rFonts w:ascii="Calibri" w:eastAsia="Calibri" w:hAnsi="Calibri" w:cs="Calibri"/>
                <w:b w:val="0"/>
                <w:bCs w:val="0"/>
                <w:color w:val="1F3864" w:themeColor="accent1" w:themeShade="80"/>
                <w:sz w:val="18"/>
                <w:szCs w:val="18"/>
              </w:rPr>
            </w:pPr>
          </w:p>
          <w:p w14:paraId="577AA148" w14:textId="77777777" w:rsidR="00DE44D4" w:rsidRDefault="00DE44D4" w:rsidP="45738014">
            <w:pPr>
              <w:spacing w:line="220" w:lineRule="exact"/>
              <w:rPr>
                <w:rStyle w:val="IntenseReference"/>
                <w:rFonts w:ascii="Calibri" w:eastAsia="Calibri" w:hAnsi="Calibri" w:cs="Calibri"/>
                <w:b w:val="0"/>
                <w:bCs w:val="0"/>
                <w:color w:val="1F3864" w:themeColor="accent1" w:themeShade="80"/>
                <w:sz w:val="18"/>
                <w:szCs w:val="18"/>
              </w:rPr>
            </w:pPr>
          </w:p>
          <w:p w14:paraId="4B06F4FB" w14:textId="77777777" w:rsidR="00DE44D4" w:rsidRDefault="00DE44D4" w:rsidP="45738014">
            <w:pPr>
              <w:spacing w:line="220" w:lineRule="exact"/>
              <w:rPr>
                <w:rStyle w:val="IntenseReference"/>
                <w:rFonts w:ascii="Calibri" w:eastAsia="Calibri" w:hAnsi="Calibri" w:cs="Calibri"/>
                <w:b w:val="0"/>
                <w:bCs w:val="0"/>
                <w:color w:val="1F3864" w:themeColor="accent1" w:themeShade="80"/>
                <w:sz w:val="18"/>
                <w:szCs w:val="18"/>
              </w:rPr>
            </w:pPr>
          </w:p>
          <w:p w14:paraId="139D64B6" w14:textId="77777777" w:rsidR="00DE44D4" w:rsidRDefault="00DE44D4" w:rsidP="45738014">
            <w:pPr>
              <w:spacing w:line="220" w:lineRule="exact"/>
              <w:rPr>
                <w:rStyle w:val="IntenseReference"/>
                <w:rFonts w:ascii="Calibri" w:eastAsia="Calibri" w:hAnsi="Calibri" w:cs="Calibri"/>
                <w:b w:val="0"/>
                <w:bCs w:val="0"/>
                <w:color w:val="1F3864" w:themeColor="accent1" w:themeShade="80"/>
                <w:sz w:val="18"/>
                <w:szCs w:val="18"/>
              </w:rPr>
            </w:pPr>
          </w:p>
          <w:p w14:paraId="20A42840" w14:textId="77777777" w:rsidR="00DE44D4" w:rsidRDefault="00DE44D4" w:rsidP="45738014">
            <w:pPr>
              <w:spacing w:line="220" w:lineRule="exact"/>
              <w:rPr>
                <w:rStyle w:val="IntenseReference"/>
                <w:rFonts w:ascii="Calibri" w:eastAsia="Calibri" w:hAnsi="Calibri" w:cs="Calibri"/>
                <w:b w:val="0"/>
                <w:bCs w:val="0"/>
                <w:color w:val="1F3864" w:themeColor="accent1" w:themeShade="80"/>
                <w:sz w:val="18"/>
                <w:szCs w:val="18"/>
              </w:rPr>
            </w:pPr>
          </w:p>
          <w:p w14:paraId="651A4F99" w14:textId="77777777" w:rsidR="00DE44D4" w:rsidRDefault="00DE44D4" w:rsidP="00DE44D4">
            <w:pPr>
              <w:pStyle w:val="Heading1"/>
              <w:rPr>
                <w:b/>
                <w:bCs/>
                <w:color w:val="1F3864" w:themeColor="accent1" w:themeShade="80"/>
              </w:rPr>
            </w:pPr>
            <w:r w:rsidRPr="45738014">
              <w:rPr>
                <w:b/>
                <w:bCs/>
                <w:color w:val="1F3864" w:themeColor="accent1" w:themeShade="80"/>
              </w:rPr>
              <w:lastRenderedPageBreak/>
              <w:t>Additional Information</w:t>
            </w:r>
          </w:p>
          <w:p w14:paraId="57AF6594" w14:textId="53A2B969" w:rsidR="00DE44D4" w:rsidRPr="002E5FD8" w:rsidRDefault="00DE44D4" w:rsidP="002E5FD8">
            <w:pPr>
              <w:pStyle w:val="ListParagraph"/>
              <w:numPr>
                <w:ilvl w:val="0"/>
                <w:numId w:val="1"/>
              </w:numPr>
              <w:spacing w:beforeAutospacing="1" w:afterAutospacing="1"/>
              <w:rPr>
                <w:rFonts w:ascii="Calibri" w:eastAsia="Calibri" w:hAnsi="Calibri" w:cs="Calibri"/>
                <w:caps/>
                <w:color w:val="1F3864" w:themeColor="accent1" w:themeShade="80"/>
                <w:sz w:val="20"/>
                <w:szCs w:val="20"/>
              </w:rPr>
            </w:pPr>
            <w:r w:rsidRPr="45738014">
              <w:rPr>
                <w:color w:val="1F3864" w:themeColor="accent1" w:themeShade="80"/>
                <w:sz w:val="20"/>
                <w:szCs w:val="20"/>
              </w:rPr>
              <w:t>Cybersecurity- A Primer by the Department of Homeland Security Obtained-October 2021</w:t>
            </w:r>
          </w:p>
          <w:p w14:paraId="5A65AD08" w14:textId="294C679A" w:rsidR="00DE44D4" w:rsidRPr="00DE44D4" w:rsidRDefault="00DE44D4" w:rsidP="00DE44D4">
            <w:pPr>
              <w:pStyle w:val="ListParagraph"/>
              <w:numPr>
                <w:ilvl w:val="0"/>
                <w:numId w:val="1"/>
              </w:numPr>
              <w:spacing w:beforeAutospacing="1" w:afterAutospacing="1"/>
              <w:rPr>
                <w:rFonts w:ascii="Calibri" w:eastAsia="Calibri" w:hAnsi="Calibri" w:cs="Calibri"/>
                <w:caps/>
                <w:color w:val="1F3864" w:themeColor="accent1" w:themeShade="80"/>
                <w:sz w:val="20"/>
                <w:szCs w:val="20"/>
              </w:rPr>
            </w:pPr>
            <w:r w:rsidRPr="50FD66F4">
              <w:rPr>
                <w:color w:val="1F3864" w:themeColor="accent1" w:themeShade="80"/>
                <w:sz w:val="20"/>
                <w:szCs w:val="20"/>
              </w:rPr>
              <w:t>S6TO- Obtained-October 2019</w:t>
            </w:r>
          </w:p>
          <w:p w14:paraId="0A24DEEC" w14:textId="77777777" w:rsidR="00DE44D4" w:rsidRDefault="00DE44D4" w:rsidP="00DE44D4">
            <w:pPr>
              <w:pStyle w:val="ListParagraph"/>
              <w:numPr>
                <w:ilvl w:val="0"/>
                <w:numId w:val="1"/>
              </w:numPr>
              <w:spacing w:beforeAutospacing="1" w:afterAutospacing="1"/>
              <w:rPr>
                <w:rFonts w:ascii="Calibri" w:eastAsia="Calibri" w:hAnsi="Calibri" w:cs="Calibri"/>
                <w:caps/>
                <w:color w:val="1F3864" w:themeColor="accent1" w:themeShade="80"/>
                <w:sz w:val="20"/>
                <w:szCs w:val="20"/>
              </w:rPr>
            </w:pPr>
            <w:r w:rsidRPr="50FD66F4">
              <w:rPr>
                <w:color w:val="1F3864" w:themeColor="accent1" w:themeShade="80"/>
                <w:sz w:val="20"/>
                <w:szCs w:val="20"/>
              </w:rPr>
              <w:t>SIE- Obtained-December 2019</w:t>
            </w:r>
          </w:p>
          <w:p w14:paraId="4388AFB8" w14:textId="77777777" w:rsidR="00DE44D4" w:rsidRDefault="00DE44D4" w:rsidP="00DE44D4">
            <w:pPr>
              <w:pStyle w:val="ListParagraph"/>
              <w:numPr>
                <w:ilvl w:val="0"/>
                <w:numId w:val="1"/>
              </w:numPr>
              <w:spacing w:beforeAutospacing="1" w:afterAutospacing="1"/>
              <w:rPr>
                <w:rFonts w:ascii="Calibri" w:eastAsia="Calibri" w:hAnsi="Calibri" w:cs="Calibri"/>
                <w:caps/>
                <w:color w:val="1F3864" w:themeColor="accent1" w:themeShade="80"/>
                <w:sz w:val="20"/>
                <w:szCs w:val="20"/>
              </w:rPr>
            </w:pPr>
            <w:r w:rsidRPr="50FD66F4">
              <w:rPr>
                <w:color w:val="1F3864" w:themeColor="accent1" w:themeShade="80"/>
                <w:sz w:val="20"/>
                <w:szCs w:val="20"/>
              </w:rPr>
              <w:t xml:space="preserve">S63- Obtained-January 2020 </w:t>
            </w:r>
          </w:p>
          <w:p w14:paraId="6DC9F138" w14:textId="77777777" w:rsidR="00DE44D4" w:rsidRDefault="00DE44D4" w:rsidP="00DE44D4">
            <w:pPr>
              <w:pStyle w:val="ListParagraph"/>
              <w:numPr>
                <w:ilvl w:val="0"/>
                <w:numId w:val="1"/>
              </w:numPr>
              <w:spacing w:beforeAutospacing="1" w:afterAutospacing="1"/>
              <w:rPr>
                <w:rFonts w:ascii="Calibri" w:eastAsia="Calibri" w:hAnsi="Calibri" w:cs="Calibri"/>
                <w:caps/>
                <w:color w:val="1F3864" w:themeColor="accent1" w:themeShade="80"/>
                <w:sz w:val="20"/>
                <w:szCs w:val="20"/>
              </w:rPr>
            </w:pPr>
            <w:r w:rsidRPr="45738014">
              <w:rPr>
                <w:color w:val="1F3864" w:themeColor="accent1" w:themeShade="80"/>
                <w:sz w:val="20"/>
                <w:szCs w:val="20"/>
              </w:rPr>
              <w:t xml:space="preserve">IL Life Insurance-Obtained- February 2020 </w:t>
            </w:r>
          </w:p>
          <w:p w14:paraId="7737E734" w14:textId="77777777" w:rsidR="00DE44D4" w:rsidRDefault="00DE44D4" w:rsidP="00DE44D4">
            <w:pPr>
              <w:pStyle w:val="ListParagraph"/>
              <w:numPr>
                <w:ilvl w:val="0"/>
                <w:numId w:val="1"/>
              </w:numPr>
              <w:spacing w:beforeAutospacing="1" w:afterAutospacing="1"/>
              <w:rPr>
                <w:rFonts w:ascii="Calibri" w:eastAsia="Calibri" w:hAnsi="Calibri" w:cs="Calibri"/>
                <w:caps/>
                <w:color w:val="1F3864" w:themeColor="accent1" w:themeShade="80"/>
                <w:sz w:val="20"/>
                <w:szCs w:val="20"/>
              </w:rPr>
            </w:pPr>
            <w:r w:rsidRPr="356C6A7D">
              <w:rPr>
                <w:color w:val="1F3864" w:themeColor="accent1" w:themeShade="80"/>
                <w:sz w:val="20"/>
                <w:szCs w:val="20"/>
              </w:rPr>
              <w:t>Illinois Notary License- Obtained-August 2020</w:t>
            </w:r>
          </w:p>
          <w:p w14:paraId="4B551EAF" w14:textId="7252E14D" w:rsidR="00DE44D4" w:rsidRDefault="00DE44D4" w:rsidP="00DE44D4">
            <w:pPr>
              <w:pStyle w:val="ListParagraph"/>
              <w:spacing w:beforeAutospacing="1" w:afterAutospacing="1"/>
              <w:rPr>
                <w:rStyle w:val="IntenseReference"/>
                <w:rFonts w:ascii="Calibri" w:eastAsia="Calibri" w:hAnsi="Calibri" w:cs="Calibri"/>
                <w:b w:val="0"/>
                <w:bCs w:val="0"/>
                <w:color w:val="1F3864" w:themeColor="accent1" w:themeShade="80"/>
                <w:sz w:val="18"/>
                <w:szCs w:val="18"/>
              </w:rPr>
            </w:pPr>
          </w:p>
        </w:tc>
        <w:tc>
          <w:tcPr>
            <w:tcW w:w="7110" w:type="dxa"/>
          </w:tcPr>
          <w:p w14:paraId="7DAF3003" w14:textId="494DB350" w:rsidR="50FD66F4" w:rsidRDefault="50FD66F4" w:rsidP="50FD66F4">
            <w:pPr>
              <w:pStyle w:val="Heading1"/>
              <w:rPr>
                <w:rFonts w:ascii="Bookman Old Style" w:eastAsia="Bookman Old Style" w:hAnsi="Bookman Old Style" w:cs="Bookman Old Style"/>
                <w:caps/>
                <w:sz w:val="28"/>
                <w:szCs w:val="28"/>
              </w:rPr>
            </w:pPr>
            <w:r w:rsidRPr="50FD66F4">
              <w:lastRenderedPageBreak/>
              <w:t>Professional Summary</w:t>
            </w:r>
          </w:p>
          <w:p w14:paraId="715887B5" w14:textId="5E7FD754" w:rsidR="50FD66F4" w:rsidRDefault="50FD66F4" w:rsidP="50FD66F4"/>
          <w:p w14:paraId="593870DF" w14:textId="3979E756" w:rsidR="50FD66F4" w:rsidRDefault="50FD66F4" w:rsidP="50FD66F4">
            <w:pPr>
              <w:rPr>
                <w:rFonts w:ascii="Calibri" w:eastAsia="Calibri" w:hAnsi="Calibri" w:cs="Calibri"/>
                <w:color w:val="4C4C4C"/>
                <w:sz w:val="20"/>
                <w:szCs w:val="20"/>
              </w:rPr>
            </w:pPr>
            <w:r w:rsidRPr="50FD66F4">
              <w:rPr>
                <w:sz w:val="20"/>
                <w:szCs w:val="20"/>
              </w:rPr>
              <w:t>Computer Science</w:t>
            </w:r>
            <w:r w:rsidR="00DE44D4">
              <w:rPr>
                <w:sz w:val="20"/>
                <w:szCs w:val="20"/>
              </w:rPr>
              <w:t xml:space="preserve"> professional</w:t>
            </w:r>
            <w:r w:rsidRPr="50FD66F4">
              <w:rPr>
                <w:sz w:val="20"/>
                <w:szCs w:val="20"/>
              </w:rPr>
              <w:t>, capable of working with a variety of technology and software solutions. Well-versed in solving routine and complex problems. Good communication, multitasking and conflict resolution skills. Extensive background in Sales and Banking.</w:t>
            </w:r>
          </w:p>
          <w:p w14:paraId="379190A4" w14:textId="11ACF79B" w:rsidR="50FD66F4" w:rsidRDefault="50FD66F4" w:rsidP="50FD66F4"/>
          <w:p w14:paraId="2C8D347E" w14:textId="299FAE05" w:rsidR="50FD66F4" w:rsidRDefault="50FD66F4" w:rsidP="50FD66F4"/>
        </w:tc>
      </w:tr>
      <w:tr w:rsidR="50FD66F4" w14:paraId="5C4BA722" w14:textId="77777777" w:rsidTr="356C6A7D">
        <w:trPr>
          <w:trHeight w:val="8910"/>
        </w:trPr>
        <w:tc>
          <w:tcPr>
            <w:tcW w:w="3765" w:type="dxa"/>
            <w:vMerge/>
          </w:tcPr>
          <w:p w14:paraId="466D2A32" w14:textId="77777777" w:rsidR="00210BE6" w:rsidRDefault="00210BE6"/>
        </w:tc>
        <w:tc>
          <w:tcPr>
            <w:tcW w:w="7110" w:type="dxa"/>
          </w:tcPr>
          <w:p w14:paraId="6D11D9D8" w14:textId="529AEA3E" w:rsidR="00DE44D4" w:rsidRDefault="00DE44D4" w:rsidP="00DE44D4">
            <w:pPr>
              <w:pStyle w:val="Heading1"/>
              <w:spacing w:before="120"/>
              <w:rPr>
                <w:rFonts w:ascii="Bookman Old Style" w:eastAsia="Bookman Old Style" w:hAnsi="Bookman Old Style" w:cs="Bookman Old Style"/>
                <w:caps/>
                <w:sz w:val="28"/>
                <w:szCs w:val="28"/>
              </w:rPr>
            </w:pPr>
            <w:r>
              <w:t>Projects and Experiences</w:t>
            </w:r>
          </w:p>
          <w:p w14:paraId="061CD258" w14:textId="77777777" w:rsidR="00DE44D4" w:rsidRDefault="00DE44D4" w:rsidP="00DE44D4">
            <w:pPr>
              <w:pStyle w:val="Heading2"/>
              <w:spacing w:before="120" w:line="400" w:lineRule="exact"/>
              <w:rPr>
                <w:rFonts w:ascii="Calibri" w:eastAsia="Calibri" w:hAnsi="Calibri" w:cs="Calibri"/>
                <w:color w:val="46587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465870"/>
                <w:sz w:val="28"/>
                <w:szCs w:val="28"/>
              </w:rPr>
              <w:t>Aldi Tracker Project- Scrum Master</w:t>
            </w:r>
            <w:r w:rsidRPr="50FD66F4">
              <w:rPr>
                <w:rFonts w:ascii="Calibri" w:eastAsia="Calibri" w:hAnsi="Calibri" w:cs="Calibri"/>
                <w:color w:val="465870"/>
                <w:sz w:val="28"/>
                <w:szCs w:val="28"/>
              </w:rPr>
              <w:t xml:space="preserve"> </w:t>
            </w:r>
          </w:p>
          <w:p w14:paraId="1ABE2701" w14:textId="77777777" w:rsidR="00DE44D4" w:rsidRPr="002E5FD8" w:rsidRDefault="00DE44D4" w:rsidP="00DE44D4">
            <w:pPr>
              <w:spacing w:before="120" w:after="40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>Aurora University -08/2022-12/2022</w:t>
            </w:r>
          </w:p>
          <w:p w14:paraId="0BEB0B36" w14:textId="287C000D" w:rsidR="00DE44D4" w:rsidRPr="002E5FD8" w:rsidRDefault="00DE44D4" w:rsidP="00DE44D4">
            <w:pPr>
              <w:pStyle w:val="ListParagraph"/>
              <w:numPr>
                <w:ilvl w:val="0"/>
                <w:numId w:val="5"/>
              </w:numPr>
              <w:spacing w:before="120" w:after="40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 xml:space="preserve">Worked on a PTO Time Tracker Program for Aldi Corporation to provide new solutions to potential problems in </w:t>
            </w:r>
            <w:r w:rsidR="00E92E2B" w:rsidRPr="002E5FD8">
              <w:rPr>
                <w:rFonts w:ascii="Calibri" w:eastAsia="Calibri" w:hAnsi="Calibri" w:cs="Calibri"/>
                <w:sz w:val="18"/>
                <w:szCs w:val="18"/>
              </w:rPr>
              <w:t>their current Application.</w:t>
            </w:r>
          </w:p>
          <w:p w14:paraId="5319D2C9" w14:textId="48A871CB" w:rsidR="00DE44D4" w:rsidRPr="002E5FD8" w:rsidRDefault="00DE44D4" w:rsidP="00DE44D4">
            <w:pPr>
              <w:pStyle w:val="ListParagraph"/>
              <w:numPr>
                <w:ilvl w:val="0"/>
                <w:numId w:val="5"/>
              </w:numPr>
              <w:spacing w:before="120" w:after="40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 xml:space="preserve">Participated in mock roleplay meetings to create environment of working in the field, tasked with creating 3 sprints and demonstrated progress done between team </w:t>
            </w:r>
            <w:r w:rsidR="00E92E2B" w:rsidRPr="002E5FD8">
              <w:rPr>
                <w:rFonts w:ascii="Calibri" w:eastAsia="Calibri" w:hAnsi="Calibri" w:cs="Calibri"/>
                <w:sz w:val="18"/>
                <w:szCs w:val="18"/>
              </w:rPr>
              <w:t>members.</w:t>
            </w:r>
          </w:p>
          <w:p w14:paraId="20B83D64" w14:textId="77777777" w:rsidR="00DE44D4" w:rsidRDefault="00DE44D4" w:rsidP="00DE44D4">
            <w:pPr>
              <w:pStyle w:val="Heading2"/>
              <w:spacing w:before="120" w:line="400" w:lineRule="exact"/>
              <w:rPr>
                <w:rFonts w:ascii="Calibri" w:eastAsia="Calibri" w:hAnsi="Calibri" w:cs="Calibri"/>
                <w:color w:val="46587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465870"/>
                <w:sz w:val="28"/>
                <w:szCs w:val="28"/>
              </w:rPr>
              <w:t>Restaurant Recipe Holder Project- Programmer</w:t>
            </w:r>
          </w:p>
          <w:p w14:paraId="5717ED09" w14:textId="77777777" w:rsidR="00DE44D4" w:rsidRPr="002E5FD8" w:rsidRDefault="00DE44D4" w:rsidP="00DE44D4">
            <w:pPr>
              <w:spacing w:before="120" w:after="40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>Aurora University -08/2022-12/2022</w:t>
            </w:r>
          </w:p>
          <w:p w14:paraId="4BED4597" w14:textId="77777777" w:rsidR="00DE44D4" w:rsidRPr="002E5FD8" w:rsidRDefault="00DE44D4" w:rsidP="00DE44D4">
            <w:pPr>
              <w:pStyle w:val="ListParagraph"/>
              <w:numPr>
                <w:ilvl w:val="0"/>
                <w:numId w:val="5"/>
              </w:numPr>
              <w:spacing w:before="120" w:after="40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>Created a database in PHP from concept to working demonstration that would contain Recipe, Ingredient, and Vendor Entities, while maintaining relationships between them</w:t>
            </w:r>
          </w:p>
          <w:p w14:paraId="68938B18" w14:textId="5F9404E1" w:rsidR="00DE44D4" w:rsidRPr="002E5FD8" w:rsidRDefault="00DE44D4" w:rsidP="00DE44D4">
            <w:pPr>
              <w:pStyle w:val="ListParagraph"/>
              <w:numPr>
                <w:ilvl w:val="0"/>
                <w:numId w:val="5"/>
              </w:numPr>
              <w:spacing w:before="120" w:after="40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>Created J</w:t>
            </w:r>
            <w:r w:rsidR="00BE267D">
              <w:rPr>
                <w:rFonts w:ascii="Calibri" w:eastAsia="Calibri" w:hAnsi="Calibri" w:cs="Calibri"/>
                <w:sz w:val="18"/>
                <w:szCs w:val="18"/>
              </w:rPr>
              <w:t>DB</w:t>
            </w:r>
            <w:r w:rsidRPr="002E5FD8">
              <w:rPr>
                <w:rFonts w:ascii="Calibri" w:eastAsia="Calibri" w:hAnsi="Calibri" w:cs="Calibri"/>
                <w:sz w:val="18"/>
                <w:szCs w:val="18"/>
              </w:rPr>
              <w:t>C program in Java that would work with user input and allow to see recipe and ingredient information.</w:t>
            </w:r>
          </w:p>
          <w:p w14:paraId="4A00E2EE" w14:textId="77777777" w:rsidR="00DE44D4" w:rsidRDefault="00DE44D4" w:rsidP="00DE44D4">
            <w:pPr>
              <w:pStyle w:val="Heading2"/>
              <w:spacing w:before="120" w:line="400" w:lineRule="exact"/>
              <w:rPr>
                <w:rFonts w:ascii="Calibri" w:eastAsia="Calibri" w:hAnsi="Calibri" w:cs="Calibri"/>
                <w:color w:val="465870"/>
                <w:sz w:val="28"/>
                <w:szCs w:val="28"/>
              </w:rPr>
            </w:pPr>
            <w:r w:rsidRPr="50FD66F4">
              <w:rPr>
                <w:rFonts w:ascii="Calibri" w:eastAsia="Calibri" w:hAnsi="Calibri" w:cs="Calibri"/>
                <w:color w:val="465870"/>
                <w:sz w:val="28"/>
                <w:szCs w:val="28"/>
              </w:rPr>
              <w:t xml:space="preserve">Computer Science Club-Member </w:t>
            </w:r>
          </w:p>
          <w:p w14:paraId="1F0E971C" w14:textId="77777777" w:rsidR="00DE44D4" w:rsidRPr="002E5FD8" w:rsidRDefault="00DE44D4" w:rsidP="00DE44D4">
            <w:pPr>
              <w:spacing w:before="120" w:after="40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>Aurora University -01/2022-Current</w:t>
            </w:r>
          </w:p>
          <w:p w14:paraId="0DC7CE10" w14:textId="08E3862E" w:rsidR="00DE44D4" w:rsidRPr="002E5FD8" w:rsidRDefault="00DE44D4" w:rsidP="00DE44D4">
            <w:pPr>
              <w:pStyle w:val="ListParagraph"/>
              <w:numPr>
                <w:ilvl w:val="0"/>
                <w:numId w:val="5"/>
              </w:numPr>
              <w:spacing w:before="120" w:after="40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>Work with students trying to hone skills in programming and tuto</w:t>
            </w:r>
            <w:r w:rsidR="00E92E2B" w:rsidRPr="002E5FD8">
              <w:rPr>
                <w:rFonts w:ascii="Calibri" w:eastAsia="Calibri" w:hAnsi="Calibri" w:cs="Calibri"/>
                <w:sz w:val="18"/>
                <w:szCs w:val="18"/>
              </w:rPr>
              <w:t xml:space="preserve">r </w:t>
            </w:r>
            <w:r w:rsidRPr="002E5FD8">
              <w:rPr>
                <w:rFonts w:ascii="Calibri" w:eastAsia="Calibri" w:hAnsi="Calibri" w:cs="Calibri"/>
                <w:sz w:val="18"/>
                <w:szCs w:val="18"/>
              </w:rPr>
              <w:t>concepts learned in Data Structures and Object-Oriented Programming</w:t>
            </w:r>
          </w:p>
          <w:p w14:paraId="4538FAD4" w14:textId="64DA3730" w:rsidR="00DE44D4" w:rsidRPr="002E5FD8" w:rsidRDefault="00DE44D4" w:rsidP="00DE44D4">
            <w:pPr>
              <w:pStyle w:val="ListParagraph"/>
              <w:numPr>
                <w:ilvl w:val="0"/>
                <w:numId w:val="5"/>
              </w:numPr>
              <w:spacing w:before="120" w:after="40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 xml:space="preserve">Prepare mock interviews for students who have an interest in </w:t>
            </w:r>
            <w:r w:rsidR="00E92E2B" w:rsidRPr="002E5FD8">
              <w:rPr>
                <w:rFonts w:ascii="Calibri" w:eastAsia="Calibri" w:hAnsi="Calibri" w:cs="Calibri"/>
                <w:sz w:val="18"/>
                <w:szCs w:val="18"/>
              </w:rPr>
              <w:t>the computer</w:t>
            </w:r>
            <w:r w:rsidRPr="002E5FD8">
              <w:rPr>
                <w:rFonts w:ascii="Calibri" w:eastAsia="Calibri" w:hAnsi="Calibri" w:cs="Calibri"/>
                <w:sz w:val="18"/>
                <w:szCs w:val="18"/>
              </w:rPr>
              <w:t xml:space="preserve"> science field, me</w:t>
            </w:r>
            <w:r w:rsidR="00E92E2B" w:rsidRPr="002E5FD8"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 w:rsidRPr="002E5FD8">
              <w:rPr>
                <w:rFonts w:ascii="Calibri" w:eastAsia="Calibri" w:hAnsi="Calibri" w:cs="Calibri"/>
                <w:sz w:val="18"/>
                <w:szCs w:val="18"/>
              </w:rPr>
              <w:t>t with students and workers in the current field</w:t>
            </w:r>
            <w:r w:rsidR="00E92E2B" w:rsidRPr="002E5FD8"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14:paraId="22840707" w14:textId="07773CEE" w:rsidR="00E92E2B" w:rsidRDefault="00E92E2B" w:rsidP="00E92E2B">
            <w:pPr>
              <w:pStyle w:val="Heading2"/>
              <w:spacing w:before="120" w:line="400" w:lineRule="exact"/>
              <w:rPr>
                <w:rFonts w:ascii="Calibri" w:eastAsia="Calibri" w:hAnsi="Calibri" w:cs="Calibri"/>
                <w:color w:val="46587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465870"/>
                <w:sz w:val="28"/>
                <w:szCs w:val="28"/>
              </w:rPr>
              <w:t>Budgeting Application</w:t>
            </w:r>
            <w:r w:rsidRPr="50FD66F4">
              <w:rPr>
                <w:rFonts w:ascii="Calibri" w:eastAsia="Calibri" w:hAnsi="Calibri" w:cs="Calibri"/>
                <w:color w:val="465870"/>
                <w:sz w:val="28"/>
                <w:szCs w:val="28"/>
              </w:rPr>
              <w:t>-</w:t>
            </w:r>
            <w:r>
              <w:rPr>
                <w:rFonts w:ascii="Calibri" w:eastAsia="Calibri" w:hAnsi="Calibri" w:cs="Calibri"/>
                <w:color w:val="465870"/>
                <w:sz w:val="28"/>
                <w:szCs w:val="28"/>
              </w:rPr>
              <w:t xml:space="preserve"> Creator</w:t>
            </w:r>
            <w:r w:rsidRPr="50FD66F4">
              <w:rPr>
                <w:rFonts w:ascii="Calibri" w:eastAsia="Calibri" w:hAnsi="Calibri" w:cs="Calibri"/>
                <w:color w:val="465870"/>
                <w:sz w:val="28"/>
                <w:szCs w:val="28"/>
              </w:rPr>
              <w:t xml:space="preserve"> </w:t>
            </w:r>
          </w:p>
          <w:p w14:paraId="3E0E622C" w14:textId="1C52D0A8" w:rsidR="00E92E2B" w:rsidRPr="002E5FD8" w:rsidRDefault="00E92E2B" w:rsidP="00E92E2B">
            <w:pPr>
              <w:spacing w:before="120" w:after="40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>Personal Project</w:t>
            </w:r>
            <w:r w:rsidRPr="002E5FD8">
              <w:rPr>
                <w:rFonts w:ascii="Calibri" w:eastAsia="Calibri" w:hAnsi="Calibri" w:cs="Calibri"/>
                <w:sz w:val="18"/>
                <w:szCs w:val="18"/>
              </w:rPr>
              <w:t xml:space="preserve"> -01/202</w:t>
            </w:r>
            <w:r w:rsidRPr="002E5FD8">
              <w:rPr>
                <w:rFonts w:ascii="Calibri" w:eastAsia="Calibri" w:hAnsi="Calibri" w:cs="Calibri"/>
                <w:sz w:val="18"/>
                <w:szCs w:val="18"/>
              </w:rPr>
              <w:t>3</w:t>
            </w:r>
            <w:r w:rsidRPr="002E5FD8">
              <w:rPr>
                <w:rFonts w:ascii="Calibri" w:eastAsia="Calibri" w:hAnsi="Calibri" w:cs="Calibri"/>
                <w:sz w:val="18"/>
                <w:szCs w:val="18"/>
              </w:rPr>
              <w:t>-Current</w:t>
            </w:r>
          </w:p>
          <w:p w14:paraId="2AC019FB" w14:textId="2CF6CB6D" w:rsidR="00E92E2B" w:rsidRPr="002E5FD8" w:rsidRDefault="00E92E2B" w:rsidP="00E92E2B">
            <w:pPr>
              <w:pStyle w:val="ListParagraph"/>
              <w:numPr>
                <w:ilvl w:val="0"/>
                <w:numId w:val="5"/>
              </w:numPr>
              <w:spacing w:before="120" w:after="40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>Currently working on an application in java that takes my current earnings and personal expenses and helps me manage my current budget.</w:t>
            </w:r>
          </w:p>
          <w:p w14:paraId="308D8541" w14:textId="1A859F96" w:rsidR="00E92E2B" w:rsidRPr="002E5FD8" w:rsidRDefault="00E92E2B" w:rsidP="00E92E2B">
            <w:pPr>
              <w:pStyle w:val="ListParagraph"/>
              <w:numPr>
                <w:ilvl w:val="0"/>
                <w:numId w:val="5"/>
              </w:numPr>
              <w:spacing w:before="120" w:after="40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>Using what I have learned in Software Testing, I am currently creating Unit Test to make sure that there are less errors in my code.</w:t>
            </w:r>
          </w:p>
          <w:p w14:paraId="18BBAA47" w14:textId="5ED0643D" w:rsidR="50FD66F4" w:rsidRDefault="50FD66F4" w:rsidP="50FD66F4">
            <w:pPr>
              <w:pStyle w:val="Heading1"/>
              <w:rPr>
                <w:rFonts w:ascii="Bookman Old Style" w:eastAsia="Bookman Old Style" w:hAnsi="Bookman Old Style" w:cs="Bookman Old Style"/>
                <w:caps/>
                <w:sz w:val="28"/>
                <w:szCs w:val="28"/>
              </w:rPr>
            </w:pPr>
          </w:p>
          <w:p w14:paraId="3173F6F1" w14:textId="235A93BD" w:rsidR="50FD66F4" w:rsidRDefault="50FD66F4" w:rsidP="50FD66F4">
            <w:pPr>
              <w:spacing w:line="180" w:lineRule="auto"/>
              <w:rPr>
                <w:rFonts w:ascii="Calibri" w:eastAsia="Calibri" w:hAnsi="Calibri" w:cs="Calibri"/>
                <w:color w:val="434343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8CA4F68" wp14:editId="1A865EFC">
                  <wp:extent cx="9525" cy="9525"/>
                  <wp:effectExtent l="0" t="0" r="0" b="0"/>
                  <wp:docPr id="628640446" name="Picture 628640446" descr="Shape Blue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183E1" w14:textId="6A8211A5" w:rsidR="002E5FD8" w:rsidRDefault="002E5FD8" w:rsidP="50FD66F4">
            <w:pPr>
              <w:pStyle w:val="Heading2"/>
              <w:spacing w:before="0" w:line="400" w:lineRule="exact"/>
              <w:rPr>
                <w:sz w:val="32"/>
                <w:szCs w:val="32"/>
              </w:rPr>
            </w:pPr>
            <w:r w:rsidRPr="002E5FD8">
              <w:rPr>
                <w:sz w:val="32"/>
                <w:szCs w:val="32"/>
              </w:rPr>
              <w:lastRenderedPageBreak/>
              <w:t>Work History</w:t>
            </w:r>
          </w:p>
          <w:p w14:paraId="1AEBD610" w14:textId="77777777" w:rsidR="002E5FD8" w:rsidRPr="002E5FD8" w:rsidRDefault="002E5FD8" w:rsidP="002E5FD8"/>
          <w:p w14:paraId="44B03906" w14:textId="67F95ABA" w:rsidR="50FD66F4" w:rsidRDefault="50FD66F4" w:rsidP="50FD66F4">
            <w:pPr>
              <w:pStyle w:val="Heading2"/>
              <w:spacing w:before="0" w:line="400" w:lineRule="exact"/>
              <w:rPr>
                <w:rFonts w:ascii="Calibri" w:eastAsia="Calibri" w:hAnsi="Calibri" w:cs="Calibri"/>
                <w:color w:val="465870"/>
                <w:sz w:val="28"/>
                <w:szCs w:val="28"/>
              </w:rPr>
            </w:pPr>
            <w:r w:rsidRPr="50FD66F4">
              <w:rPr>
                <w:rFonts w:ascii="Calibri" w:eastAsia="Calibri" w:hAnsi="Calibri" w:cs="Calibri"/>
                <w:color w:val="465870"/>
                <w:sz w:val="28"/>
                <w:szCs w:val="28"/>
              </w:rPr>
              <w:t xml:space="preserve">CarMax- </w:t>
            </w:r>
            <w:r w:rsidR="002E5FD8">
              <w:rPr>
                <w:rFonts w:ascii="Calibri" w:eastAsia="Calibri" w:hAnsi="Calibri" w:cs="Calibri"/>
                <w:color w:val="465870"/>
                <w:sz w:val="28"/>
                <w:szCs w:val="28"/>
              </w:rPr>
              <w:t>Business Office Associate</w:t>
            </w:r>
          </w:p>
          <w:p w14:paraId="3B73CA37" w14:textId="5789E25B" w:rsidR="50FD66F4" w:rsidRPr="002E5FD8" w:rsidRDefault="50FD66F4" w:rsidP="50FD66F4">
            <w:pPr>
              <w:spacing w:before="40" w:after="40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 xml:space="preserve">Naperville, Illinois- 08/2021 - Current  </w:t>
            </w:r>
          </w:p>
          <w:p w14:paraId="183949CC" w14:textId="35AA9490" w:rsidR="50FD66F4" w:rsidRPr="002E5FD8" w:rsidRDefault="50FD66F4" w:rsidP="50FD66F4">
            <w:pPr>
              <w:pStyle w:val="ListParagraph"/>
              <w:numPr>
                <w:ilvl w:val="0"/>
                <w:numId w:val="10"/>
              </w:numPr>
              <w:spacing w:before="40" w:after="40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 xml:space="preserve">Manage retention of important documentation needed for vehicles and adhere to policy protocol to maintain efficient recordkeeping by </w:t>
            </w:r>
            <w:r w:rsidR="002E5FD8" w:rsidRPr="002E5FD8">
              <w:rPr>
                <w:rFonts w:ascii="Calibri" w:eastAsia="Calibri" w:hAnsi="Calibri" w:cs="Calibri"/>
                <w:sz w:val="18"/>
                <w:szCs w:val="18"/>
              </w:rPr>
              <w:t>updating</w:t>
            </w:r>
            <w:r w:rsidRPr="002E5FD8">
              <w:rPr>
                <w:rFonts w:ascii="Calibri" w:eastAsia="Calibri" w:hAnsi="Calibri" w:cs="Calibri"/>
                <w:sz w:val="18"/>
                <w:szCs w:val="18"/>
              </w:rPr>
              <w:t xml:space="preserve"> a digital database for the company.  </w:t>
            </w:r>
          </w:p>
          <w:p w14:paraId="60DFB9EA" w14:textId="56C6E107" w:rsidR="50FD66F4" w:rsidRPr="002E5FD8" w:rsidRDefault="50FD66F4" w:rsidP="50FD66F4">
            <w:pPr>
              <w:pStyle w:val="ListParagraph"/>
              <w:numPr>
                <w:ilvl w:val="0"/>
                <w:numId w:val="10"/>
              </w:numPr>
              <w:spacing w:before="40" w:after="40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>Establish daily transactions with customer</w:t>
            </w:r>
            <w:r w:rsidR="00DE44D4" w:rsidRPr="002E5FD8"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 w:rsidRPr="002E5FD8">
              <w:rPr>
                <w:rFonts w:ascii="Calibri" w:eastAsia="Calibri" w:hAnsi="Calibri" w:cs="Calibri"/>
                <w:sz w:val="18"/>
                <w:szCs w:val="18"/>
              </w:rPr>
              <w:t xml:space="preserve"> by using POS systems to sell and </w:t>
            </w:r>
            <w:r w:rsidR="00DE44D4" w:rsidRPr="002E5FD8">
              <w:rPr>
                <w:rFonts w:ascii="Calibri" w:eastAsia="Calibri" w:hAnsi="Calibri" w:cs="Calibri"/>
                <w:sz w:val="18"/>
                <w:szCs w:val="18"/>
              </w:rPr>
              <w:t>purchase</w:t>
            </w:r>
            <w:r w:rsidRPr="002E5FD8">
              <w:rPr>
                <w:rFonts w:ascii="Calibri" w:eastAsia="Calibri" w:hAnsi="Calibri" w:cs="Calibri"/>
                <w:sz w:val="18"/>
                <w:szCs w:val="18"/>
              </w:rPr>
              <w:t xml:space="preserve"> vehicles.  </w:t>
            </w:r>
          </w:p>
          <w:p w14:paraId="3B037EC6" w14:textId="64FBADCA" w:rsidR="50FD66F4" w:rsidRPr="002E5FD8" w:rsidRDefault="27C94A48" w:rsidP="27C94A48">
            <w:pPr>
              <w:pStyle w:val="ListParagraph"/>
              <w:numPr>
                <w:ilvl w:val="0"/>
                <w:numId w:val="10"/>
              </w:numPr>
              <w:spacing w:before="40" w:after="40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>Ensure completion of vehicle titles while adhering to state laws and verif</w:t>
            </w:r>
            <w:r w:rsidR="00DE44D4" w:rsidRPr="002E5FD8"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 w:rsidRPr="002E5FD8">
              <w:rPr>
                <w:rFonts w:ascii="Calibri" w:eastAsia="Calibri" w:hAnsi="Calibri" w:cs="Calibri"/>
                <w:sz w:val="18"/>
                <w:szCs w:val="18"/>
              </w:rPr>
              <w:t xml:space="preserve"> proper payment to required municipalities.</w:t>
            </w:r>
          </w:p>
          <w:p w14:paraId="1FB51816" w14:textId="023E0F4B" w:rsidR="27C94A48" w:rsidRDefault="27C94A48" w:rsidP="27C94A48">
            <w:pPr>
              <w:spacing w:before="40" w:after="40" w:line="220" w:lineRule="exact"/>
              <w:rPr>
                <w:rFonts w:ascii="Calibri" w:eastAsia="Calibri" w:hAnsi="Calibri" w:cs="Calibri"/>
                <w:color w:val="5F483E"/>
                <w:sz w:val="18"/>
                <w:szCs w:val="18"/>
              </w:rPr>
            </w:pPr>
          </w:p>
          <w:p w14:paraId="46A93E88" w14:textId="1E7AE2FF" w:rsidR="50FD66F4" w:rsidRDefault="50FD66F4" w:rsidP="50FD66F4">
            <w:pPr>
              <w:pStyle w:val="Heading2"/>
              <w:spacing w:before="0" w:line="400" w:lineRule="exact"/>
              <w:rPr>
                <w:rFonts w:ascii="Calibri" w:eastAsia="Calibri" w:hAnsi="Calibri" w:cs="Calibri"/>
                <w:color w:val="465870"/>
                <w:sz w:val="28"/>
                <w:szCs w:val="28"/>
              </w:rPr>
            </w:pPr>
            <w:r w:rsidRPr="50FD66F4">
              <w:rPr>
                <w:rFonts w:ascii="Calibri" w:eastAsia="Calibri" w:hAnsi="Calibri" w:cs="Calibri"/>
                <w:color w:val="465870"/>
                <w:sz w:val="28"/>
                <w:szCs w:val="28"/>
              </w:rPr>
              <w:t xml:space="preserve">JPMorgan Chase Bank - Relationship Banker II  </w:t>
            </w:r>
          </w:p>
          <w:p w14:paraId="77D40CD6" w14:textId="197AD572" w:rsidR="50FD66F4" w:rsidRPr="002E5FD8" w:rsidRDefault="50FD66F4" w:rsidP="50FD66F4">
            <w:pPr>
              <w:spacing w:before="40" w:after="40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>Aurora, Illinois -07/2019 - 01/2021</w:t>
            </w:r>
          </w:p>
          <w:p w14:paraId="5AC9B5B3" w14:textId="5E272188" w:rsidR="50FD66F4" w:rsidRPr="002E5FD8" w:rsidRDefault="50FD66F4" w:rsidP="50FD66F4">
            <w:pPr>
              <w:pStyle w:val="ListParagraph"/>
              <w:numPr>
                <w:ilvl w:val="0"/>
                <w:numId w:val="9"/>
              </w:numPr>
              <w:spacing w:before="40" w:after="40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>Assisted in account management and assigned override authority for higher value transactions.</w:t>
            </w:r>
          </w:p>
          <w:p w14:paraId="6C975B22" w14:textId="1B04E223" w:rsidR="50FD66F4" w:rsidRPr="002E5FD8" w:rsidRDefault="50FD66F4" w:rsidP="50FD66F4">
            <w:pPr>
              <w:pStyle w:val="ListParagraph"/>
              <w:numPr>
                <w:ilvl w:val="0"/>
                <w:numId w:val="9"/>
              </w:numPr>
              <w:spacing w:before="40" w:after="40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>Worked with Salesforce computer program to retain clients and bring in potential new business to the bank.</w:t>
            </w:r>
          </w:p>
          <w:p w14:paraId="3FDDD714" w14:textId="1B7F0375" w:rsidR="50FD66F4" w:rsidRPr="002E5FD8" w:rsidRDefault="27C94A48" w:rsidP="27C94A48">
            <w:pPr>
              <w:pStyle w:val="ListParagraph"/>
              <w:numPr>
                <w:ilvl w:val="0"/>
                <w:numId w:val="9"/>
              </w:numPr>
              <w:spacing w:before="40" w:after="40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>Adhered to established security procedures and reported potential fraud or safety violations to management for immediate recourse</w:t>
            </w:r>
          </w:p>
          <w:p w14:paraId="6A959168" w14:textId="6562494E" w:rsidR="27C94A48" w:rsidRDefault="27C94A48" w:rsidP="27C94A48">
            <w:pPr>
              <w:spacing w:before="40" w:after="40" w:line="220" w:lineRule="exact"/>
              <w:rPr>
                <w:rFonts w:ascii="Calibri" w:eastAsia="Calibri" w:hAnsi="Calibri" w:cs="Calibri"/>
                <w:color w:val="5F483E"/>
                <w:sz w:val="18"/>
                <w:szCs w:val="18"/>
              </w:rPr>
            </w:pPr>
          </w:p>
          <w:p w14:paraId="58750095" w14:textId="051B14BF" w:rsidR="50FD66F4" w:rsidRDefault="50FD66F4" w:rsidP="50FD66F4">
            <w:pPr>
              <w:pStyle w:val="Heading2"/>
              <w:spacing w:before="0" w:line="400" w:lineRule="exact"/>
              <w:rPr>
                <w:rFonts w:ascii="Calibri" w:eastAsia="Calibri" w:hAnsi="Calibri" w:cs="Calibri"/>
                <w:color w:val="465870"/>
                <w:sz w:val="28"/>
                <w:szCs w:val="28"/>
              </w:rPr>
            </w:pPr>
            <w:r w:rsidRPr="50FD66F4">
              <w:rPr>
                <w:rFonts w:ascii="Calibri" w:eastAsia="Calibri" w:hAnsi="Calibri" w:cs="Calibri"/>
                <w:color w:val="465870"/>
                <w:sz w:val="28"/>
                <w:szCs w:val="28"/>
              </w:rPr>
              <w:t>Woodforest National Bank - Retail Banker II</w:t>
            </w:r>
          </w:p>
          <w:p w14:paraId="3DC56C73" w14:textId="3BBEEF19" w:rsidR="50FD66F4" w:rsidRPr="002E5FD8" w:rsidRDefault="50FD66F4" w:rsidP="50FD66F4">
            <w:pPr>
              <w:spacing w:before="40" w:after="40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>Aurora, Illinois -01/2019 - 07/2019</w:t>
            </w:r>
          </w:p>
          <w:p w14:paraId="50632301" w14:textId="43C71FF4" w:rsidR="50FD66F4" w:rsidRPr="002E5FD8" w:rsidRDefault="50FD66F4" w:rsidP="50FD66F4">
            <w:pPr>
              <w:pStyle w:val="ListParagraph"/>
              <w:numPr>
                <w:ilvl w:val="0"/>
                <w:numId w:val="8"/>
              </w:numPr>
              <w:spacing w:before="40" w:after="40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 xml:space="preserve">Processed deposits, withdrawals, and cash flow at a teller desk as needed. </w:t>
            </w:r>
          </w:p>
          <w:p w14:paraId="3F76AF81" w14:textId="19E32E90" w:rsidR="50FD66F4" w:rsidRPr="002E5FD8" w:rsidRDefault="50FD66F4" w:rsidP="50FD66F4">
            <w:pPr>
              <w:pStyle w:val="ListParagraph"/>
              <w:numPr>
                <w:ilvl w:val="0"/>
                <w:numId w:val="8"/>
              </w:numPr>
              <w:spacing w:beforeAutospacing="1" w:afterAutospacing="1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 xml:space="preserve">Maintained and followed up with Book of Business to promote banking resources to customers. </w:t>
            </w:r>
          </w:p>
          <w:p w14:paraId="6D170C72" w14:textId="608E0B40" w:rsidR="50FD66F4" w:rsidRPr="002E5FD8" w:rsidRDefault="45738014" w:rsidP="50FD66F4">
            <w:pPr>
              <w:pStyle w:val="ListParagraph"/>
              <w:numPr>
                <w:ilvl w:val="0"/>
                <w:numId w:val="8"/>
              </w:numPr>
              <w:spacing w:beforeAutospacing="1" w:afterAutospacing="1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>Managed customer bank accounts; opened, closed and oversaw minor transactions. Resolved issues with banking services and accounts.</w:t>
            </w:r>
          </w:p>
          <w:p w14:paraId="54172D43" w14:textId="77777777" w:rsidR="00DE44D4" w:rsidRDefault="00DE44D4" w:rsidP="00DE44D4">
            <w:pPr>
              <w:spacing w:beforeAutospacing="1" w:afterAutospacing="1" w:line="220" w:lineRule="exact"/>
              <w:rPr>
                <w:rFonts w:ascii="Calibri" w:eastAsia="Calibri" w:hAnsi="Calibri" w:cs="Calibri"/>
                <w:color w:val="465870"/>
                <w:sz w:val="28"/>
                <w:szCs w:val="28"/>
              </w:rPr>
            </w:pPr>
            <w:r w:rsidRPr="45738014">
              <w:rPr>
                <w:rFonts w:ascii="Calibri" w:eastAsia="Calibri" w:hAnsi="Calibri" w:cs="Calibri"/>
                <w:color w:val="465870"/>
                <w:sz w:val="28"/>
                <w:szCs w:val="28"/>
              </w:rPr>
              <w:t xml:space="preserve">CarMax - Buyer Assistant  </w:t>
            </w:r>
          </w:p>
          <w:p w14:paraId="1830413A" w14:textId="77777777" w:rsidR="00DE44D4" w:rsidRPr="002E5FD8" w:rsidRDefault="00DE44D4" w:rsidP="00DE44D4">
            <w:pPr>
              <w:spacing w:before="40" w:after="40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>Naperville, Illinois -09/2016 - 01/2019</w:t>
            </w:r>
          </w:p>
          <w:p w14:paraId="0E431867" w14:textId="15F32E24" w:rsidR="00DE44D4" w:rsidRPr="002E5FD8" w:rsidRDefault="00DE44D4" w:rsidP="00DE44D4">
            <w:pPr>
              <w:pStyle w:val="ListParagraph"/>
              <w:numPr>
                <w:ilvl w:val="0"/>
                <w:numId w:val="8"/>
              </w:numPr>
              <w:spacing w:before="40" w:after="40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 xml:space="preserve">Computed and documented data, records, and reports to internal systems. </w:t>
            </w:r>
          </w:p>
          <w:p w14:paraId="3F0BE216" w14:textId="77777777" w:rsidR="00DE44D4" w:rsidRPr="002E5FD8" w:rsidRDefault="00DE44D4" w:rsidP="00DE44D4">
            <w:pPr>
              <w:pStyle w:val="ListParagraph"/>
              <w:numPr>
                <w:ilvl w:val="0"/>
                <w:numId w:val="8"/>
              </w:numPr>
              <w:spacing w:before="40" w:after="40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 xml:space="preserve">Analyzed market data and kept track of market trends, to efficiently merchandise lots and reflect on the company website. </w:t>
            </w:r>
          </w:p>
          <w:p w14:paraId="45ED4873" w14:textId="77777777" w:rsidR="00DE44D4" w:rsidRPr="002E5FD8" w:rsidRDefault="00DE44D4" w:rsidP="00DE44D4">
            <w:pPr>
              <w:pStyle w:val="ListParagraph"/>
              <w:numPr>
                <w:ilvl w:val="0"/>
                <w:numId w:val="8"/>
              </w:numPr>
              <w:spacing w:before="40" w:after="40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>Collaborated daily with Inventory, Business, Sales, and Operations department teams to maximize efficiency and profitability of the stores.</w:t>
            </w:r>
          </w:p>
          <w:p w14:paraId="3B01312E" w14:textId="77777777" w:rsidR="00DE44D4" w:rsidRDefault="00DE44D4" w:rsidP="00DE44D4">
            <w:pPr>
              <w:spacing w:before="40" w:after="40" w:line="220" w:lineRule="exact"/>
              <w:rPr>
                <w:rFonts w:ascii="Calibri" w:eastAsia="Calibri" w:hAnsi="Calibri" w:cs="Calibri"/>
                <w:color w:val="5F483E"/>
                <w:sz w:val="18"/>
                <w:szCs w:val="18"/>
              </w:rPr>
            </w:pPr>
          </w:p>
          <w:p w14:paraId="37C87D8A" w14:textId="77777777" w:rsidR="00DE44D4" w:rsidRDefault="00DE44D4" w:rsidP="00DE44D4">
            <w:pPr>
              <w:pStyle w:val="Heading2"/>
              <w:spacing w:before="120" w:line="400" w:lineRule="exact"/>
              <w:rPr>
                <w:rFonts w:ascii="Calibri" w:eastAsia="Calibri" w:hAnsi="Calibri" w:cs="Calibri"/>
                <w:color w:val="465870"/>
                <w:sz w:val="28"/>
                <w:szCs w:val="28"/>
              </w:rPr>
            </w:pPr>
            <w:r w:rsidRPr="50FD66F4">
              <w:rPr>
                <w:rFonts w:ascii="Calibri" w:eastAsia="Calibri" w:hAnsi="Calibri" w:cs="Calibri"/>
                <w:color w:val="465870"/>
                <w:sz w:val="28"/>
                <w:szCs w:val="28"/>
              </w:rPr>
              <w:t>Global Exterior Experts LLC – Sales Representative</w:t>
            </w:r>
          </w:p>
          <w:p w14:paraId="2184EA15" w14:textId="77777777" w:rsidR="00DE44D4" w:rsidRPr="002E5FD8" w:rsidRDefault="00DE44D4" w:rsidP="00DE44D4">
            <w:pPr>
              <w:spacing w:before="120" w:after="40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 xml:space="preserve">West Chicago, Illinois -05/2012 - 08/2014 </w:t>
            </w:r>
          </w:p>
          <w:p w14:paraId="0314DE08" w14:textId="0659F072" w:rsidR="00DE44D4" w:rsidRPr="002E5FD8" w:rsidRDefault="00DE44D4" w:rsidP="00DE44D4">
            <w:pPr>
              <w:pStyle w:val="ListParagraph"/>
              <w:numPr>
                <w:ilvl w:val="0"/>
                <w:numId w:val="6"/>
              </w:numPr>
              <w:spacing w:before="120" w:after="40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 xml:space="preserve">Maintained strong knowledge of all products, pricing plans, </w:t>
            </w:r>
            <w:r w:rsidR="002E5FD8" w:rsidRPr="002E5FD8">
              <w:rPr>
                <w:rFonts w:ascii="Calibri" w:eastAsia="Calibri" w:hAnsi="Calibri" w:cs="Calibri"/>
                <w:sz w:val="18"/>
                <w:szCs w:val="18"/>
              </w:rPr>
              <w:t>promotions,</w:t>
            </w:r>
            <w:r w:rsidRPr="002E5FD8">
              <w:rPr>
                <w:rFonts w:ascii="Calibri" w:eastAsia="Calibri" w:hAnsi="Calibri" w:cs="Calibri"/>
                <w:sz w:val="18"/>
                <w:szCs w:val="18"/>
              </w:rPr>
              <w:t xml:space="preserve"> and special features. </w:t>
            </w:r>
          </w:p>
          <w:p w14:paraId="52968770" w14:textId="77777777" w:rsidR="00DE44D4" w:rsidRPr="002E5FD8" w:rsidRDefault="00DE44D4" w:rsidP="00DE44D4">
            <w:pPr>
              <w:pStyle w:val="ListParagraph"/>
              <w:numPr>
                <w:ilvl w:val="0"/>
                <w:numId w:val="6"/>
              </w:numPr>
              <w:spacing w:before="120" w:after="40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 xml:space="preserve">Provided efficient customer service and assisted in all aspects of offerings and services. </w:t>
            </w:r>
          </w:p>
          <w:p w14:paraId="5DACC3E1" w14:textId="6C6B6783" w:rsidR="00DE44D4" w:rsidRPr="002E5FD8" w:rsidRDefault="00DE44D4" w:rsidP="002E5FD8">
            <w:pPr>
              <w:pStyle w:val="ListParagraph"/>
              <w:numPr>
                <w:ilvl w:val="0"/>
                <w:numId w:val="6"/>
              </w:numPr>
              <w:spacing w:before="120" w:after="40"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 w:rsidRPr="002E5FD8">
              <w:rPr>
                <w:rFonts w:ascii="Calibri" w:eastAsia="Calibri" w:hAnsi="Calibri" w:cs="Calibri"/>
                <w:sz w:val="18"/>
                <w:szCs w:val="18"/>
              </w:rPr>
              <w:t>Held day to day interaction with small teams dispersed over the Chicago area to efficiently cover a range of affected houses.</w:t>
            </w:r>
          </w:p>
          <w:p w14:paraId="4EE00042" w14:textId="17A68FD7" w:rsidR="50FD66F4" w:rsidRDefault="50FD66F4" w:rsidP="50FD66F4"/>
        </w:tc>
      </w:tr>
    </w:tbl>
    <w:p w14:paraId="78258B9B" w14:textId="1859821F" w:rsidR="50FD66F4" w:rsidRDefault="50FD66F4" w:rsidP="50FD66F4"/>
    <w:sectPr w:rsidR="50FD66F4" w:rsidSect="002E5FD8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13503" w14:textId="77777777" w:rsidR="00F062F7" w:rsidRDefault="00F062F7">
      <w:pPr>
        <w:spacing w:after="0" w:line="240" w:lineRule="auto"/>
      </w:pPr>
      <w:r>
        <w:separator/>
      </w:r>
    </w:p>
  </w:endnote>
  <w:endnote w:type="continuationSeparator" w:id="0">
    <w:p w14:paraId="3369BA6C" w14:textId="77777777" w:rsidR="00F062F7" w:rsidRDefault="00F06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FD66F4" w14:paraId="47DB5266" w14:textId="77777777" w:rsidTr="50FD66F4">
      <w:tc>
        <w:tcPr>
          <w:tcW w:w="3120" w:type="dxa"/>
        </w:tcPr>
        <w:p w14:paraId="7F564834" w14:textId="0325F409" w:rsidR="50FD66F4" w:rsidRDefault="50FD66F4" w:rsidP="50FD66F4">
          <w:pPr>
            <w:pStyle w:val="Header"/>
            <w:ind w:left="-115"/>
          </w:pPr>
        </w:p>
      </w:tc>
      <w:tc>
        <w:tcPr>
          <w:tcW w:w="3120" w:type="dxa"/>
        </w:tcPr>
        <w:p w14:paraId="59E768D3" w14:textId="7C9110CA" w:rsidR="50FD66F4" w:rsidRDefault="50FD66F4" w:rsidP="50FD66F4">
          <w:pPr>
            <w:pStyle w:val="Header"/>
            <w:jc w:val="center"/>
          </w:pPr>
        </w:p>
      </w:tc>
      <w:tc>
        <w:tcPr>
          <w:tcW w:w="3120" w:type="dxa"/>
        </w:tcPr>
        <w:p w14:paraId="5102DE9D" w14:textId="4BF5AF0C" w:rsidR="50FD66F4" w:rsidRDefault="50FD66F4" w:rsidP="50FD66F4">
          <w:pPr>
            <w:pStyle w:val="Header"/>
            <w:ind w:right="-115"/>
            <w:jc w:val="right"/>
          </w:pPr>
        </w:p>
      </w:tc>
    </w:tr>
  </w:tbl>
  <w:p w14:paraId="59B8D2E3" w14:textId="7FD6C935" w:rsidR="50FD66F4" w:rsidRDefault="50FD66F4" w:rsidP="50FD6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FD66F4" w14:paraId="18CA7B55" w14:textId="77777777" w:rsidTr="50FD66F4">
      <w:tc>
        <w:tcPr>
          <w:tcW w:w="3120" w:type="dxa"/>
        </w:tcPr>
        <w:p w14:paraId="1F0A6B68" w14:textId="2103AA72" w:rsidR="50FD66F4" w:rsidRDefault="50FD66F4" w:rsidP="50FD66F4">
          <w:pPr>
            <w:pStyle w:val="Header"/>
            <w:ind w:left="-115"/>
          </w:pPr>
        </w:p>
      </w:tc>
      <w:tc>
        <w:tcPr>
          <w:tcW w:w="3120" w:type="dxa"/>
        </w:tcPr>
        <w:p w14:paraId="37CA7B45" w14:textId="7FFE69D7" w:rsidR="50FD66F4" w:rsidRDefault="50FD66F4" w:rsidP="50FD66F4">
          <w:pPr>
            <w:pStyle w:val="Header"/>
            <w:jc w:val="center"/>
          </w:pPr>
        </w:p>
      </w:tc>
      <w:tc>
        <w:tcPr>
          <w:tcW w:w="3120" w:type="dxa"/>
        </w:tcPr>
        <w:p w14:paraId="1AA5A9D6" w14:textId="07BB3EB8" w:rsidR="50FD66F4" w:rsidRDefault="50FD66F4" w:rsidP="50FD66F4">
          <w:pPr>
            <w:pStyle w:val="Header"/>
            <w:ind w:right="-115"/>
            <w:jc w:val="right"/>
          </w:pPr>
        </w:p>
      </w:tc>
    </w:tr>
  </w:tbl>
  <w:p w14:paraId="283DCEDF" w14:textId="2F297C67" w:rsidR="50FD66F4" w:rsidRDefault="50FD66F4" w:rsidP="50FD6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B0924" w14:textId="77777777" w:rsidR="00F062F7" w:rsidRDefault="00F062F7">
      <w:pPr>
        <w:spacing w:after="0" w:line="240" w:lineRule="auto"/>
      </w:pPr>
      <w:r>
        <w:separator/>
      </w:r>
    </w:p>
  </w:footnote>
  <w:footnote w:type="continuationSeparator" w:id="0">
    <w:p w14:paraId="4A6D42D1" w14:textId="77777777" w:rsidR="00F062F7" w:rsidRDefault="00F06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FD66F4" w14:paraId="4B9C591F" w14:textId="77777777" w:rsidTr="50FD66F4">
      <w:tc>
        <w:tcPr>
          <w:tcW w:w="3120" w:type="dxa"/>
        </w:tcPr>
        <w:p w14:paraId="309A29AD" w14:textId="76AA0F92" w:rsidR="50FD66F4" w:rsidRDefault="50FD66F4" w:rsidP="50FD66F4">
          <w:pPr>
            <w:pStyle w:val="Header"/>
            <w:ind w:left="-115"/>
          </w:pPr>
        </w:p>
      </w:tc>
      <w:tc>
        <w:tcPr>
          <w:tcW w:w="3120" w:type="dxa"/>
        </w:tcPr>
        <w:p w14:paraId="451F69A4" w14:textId="111C488D" w:rsidR="50FD66F4" w:rsidRDefault="50FD66F4" w:rsidP="50FD66F4">
          <w:pPr>
            <w:pStyle w:val="Header"/>
            <w:jc w:val="center"/>
          </w:pPr>
        </w:p>
      </w:tc>
      <w:tc>
        <w:tcPr>
          <w:tcW w:w="3120" w:type="dxa"/>
        </w:tcPr>
        <w:p w14:paraId="03A40113" w14:textId="43B47B10" w:rsidR="50FD66F4" w:rsidRDefault="50FD66F4" w:rsidP="50FD66F4">
          <w:pPr>
            <w:pStyle w:val="Header"/>
            <w:ind w:right="-115"/>
            <w:jc w:val="right"/>
          </w:pPr>
        </w:p>
      </w:tc>
    </w:tr>
  </w:tbl>
  <w:p w14:paraId="0D2E31B3" w14:textId="1D3402EB" w:rsidR="50FD66F4" w:rsidRDefault="50FD66F4" w:rsidP="50FD6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80" w:firstRow="0" w:lastRow="0" w:firstColumn="1" w:lastColumn="0" w:noHBand="1" w:noVBand="1"/>
    </w:tblPr>
    <w:tblGrid>
      <w:gridCol w:w="2985"/>
      <w:gridCol w:w="4335"/>
      <w:gridCol w:w="3562"/>
    </w:tblGrid>
    <w:tr w:rsidR="50FD66F4" w14:paraId="21F1BE9E" w14:textId="77777777" w:rsidTr="45738014">
      <w:trPr>
        <w:trHeight w:val="1095"/>
      </w:trPr>
      <w:tc>
        <w:tcPr>
          <w:tcW w:w="2985" w:type="dxa"/>
          <w:shd w:val="clear" w:color="auto" w:fill="EACEB7"/>
        </w:tcPr>
        <w:p w14:paraId="136FA216" w14:textId="407C7109" w:rsidR="50FD66F4" w:rsidRDefault="50FD66F4" w:rsidP="50FD66F4">
          <w:pPr>
            <w:pStyle w:val="Header"/>
            <w:spacing w:beforeAutospacing="1" w:afterAutospacing="1"/>
            <w:ind w:left="-115"/>
          </w:pPr>
        </w:p>
      </w:tc>
      <w:tc>
        <w:tcPr>
          <w:tcW w:w="4335" w:type="dxa"/>
          <w:shd w:val="clear" w:color="auto" w:fill="EACEB7"/>
          <w:vAlign w:val="center"/>
        </w:tcPr>
        <w:tbl>
          <w:tblPr>
            <w:tblStyle w:val="TableGrid"/>
            <w:tblW w:w="0" w:type="auto"/>
            <w:tbl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  <w:insideH w:val="single" w:sz="6" w:space="0" w:color="000000" w:themeColor="text1"/>
              <w:insideV w:val="single" w:sz="6" w:space="0" w:color="000000" w:themeColor="text1"/>
            </w:tblBorders>
            <w:tblLayout w:type="fixed"/>
            <w:tblLook w:val="06A0" w:firstRow="1" w:lastRow="0" w:firstColumn="1" w:lastColumn="0" w:noHBand="1" w:noVBand="1"/>
          </w:tblPr>
          <w:tblGrid>
            <w:gridCol w:w="4140"/>
          </w:tblGrid>
          <w:tr w:rsidR="50FD66F4" w14:paraId="0B221B48" w14:textId="77777777" w:rsidTr="45738014">
            <w:trPr>
              <w:trHeight w:val="570"/>
            </w:trPr>
            <w:tc>
              <w:tcPr>
                <w:tcW w:w="4140" w:type="dxa"/>
                <w:tcBorders>
                  <w:bottom w:val="single" w:sz="6" w:space="0" w:color="000000" w:themeColor="text1"/>
                  <w:right w:val="single" w:sz="6" w:space="0" w:color="000000" w:themeColor="text1"/>
                </w:tcBorders>
                <w:shd w:val="clear" w:color="auto" w:fill="FFFFFF" w:themeFill="background1"/>
                <w:vAlign w:val="center"/>
              </w:tcPr>
              <w:p w14:paraId="00D25294" w14:textId="7B03E3A3" w:rsidR="50FD66F4" w:rsidRPr="002E5FD8" w:rsidRDefault="50FD66F4" w:rsidP="50FD66F4">
                <w:pPr>
                  <w:pStyle w:val="Header"/>
                  <w:spacing w:before="20" w:after="20"/>
                  <w:jc w:val="center"/>
                  <w:rPr>
                    <w:sz w:val="28"/>
                    <w:szCs w:val="28"/>
                  </w:rPr>
                </w:pPr>
                <w:r w:rsidRPr="002E5FD8">
                  <w:rPr>
                    <w:noProof/>
                    <w:sz w:val="28"/>
                    <w:szCs w:val="28"/>
                  </w:rPr>
                  <w:drawing>
                    <wp:inline distT="0" distB="0" distL="0" distR="0" wp14:anchorId="2D049776" wp14:editId="60E061CF">
                      <wp:extent cx="390525" cy="123825"/>
                      <wp:effectExtent l="0" t="0" r="0" b="0"/>
                      <wp:docPr id="2090391980" name="Picture 2090391980" descr="Shap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1238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2E5FD8">
                  <w:rPr>
                    <w:sz w:val="28"/>
                    <w:szCs w:val="28"/>
                  </w:rPr>
                  <w:t xml:space="preserve"> JOSE JAIME </w:t>
                </w:r>
                <w:r w:rsidRPr="002E5FD8">
                  <w:rPr>
                    <w:noProof/>
                    <w:sz w:val="28"/>
                    <w:szCs w:val="28"/>
                  </w:rPr>
                  <w:drawing>
                    <wp:inline distT="0" distB="0" distL="0" distR="0" wp14:anchorId="368FBC1D" wp14:editId="6604E137">
                      <wp:extent cx="323850" cy="123825"/>
                      <wp:effectExtent l="0" t="0" r="0" b="0"/>
                      <wp:docPr id="1231871820" name="Picture 1231871820" descr="Shap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3850" cy="1238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085552AD" w14:textId="58B2D9D5" w:rsidR="50FD66F4" w:rsidRDefault="45738014" w:rsidP="45738014">
                <w:pPr>
                  <w:pStyle w:val="Subtitle"/>
                  <w:spacing w:before="20" w:after="20" w:line="180" w:lineRule="auto"/>
                  <w:jc w:val="center"/>
                  <w:rPr>
                    <w:rFonts w:ascii="Calibri" w:eastAsia="Calibri" w:hAnsi="Calibri" w:cs="Calibri"/>
                    <w:caps/>
                    <w:color w:val="5E7697"/>
                    <w:sz w:val="20"/>
                    <w:szCs w:val="20"/>
                  </w:rPr>
                </w:pPr>
                <w:r w:rsidRPr="45738014">
                  <w:rPr>
                    <w:rFonts w:ascii="Calibri" w:eastAsia="Calibri" w:hAnsi="Calibri" w:cs="Calibri"/>
                    <w:caps/>
                    <w:color w:val="5E7697"/>
                    <w:sz w:val="20"/>
                    <w:szCs w:val="20"/>
                  </w:rPr>
                  <w:t>Software Engineering Student</w:t>
                </w:r>
              </w:p>
            </w:tc>
          </w:tr>
        </w:tbl>
        <w:p w14:paraId="4DED84F4" w14:textId="7E4A1DE6" w:rsidR="50FD66F4" w:rsidRDefault="50FD66F4" w:rsidP="50FD66F4">
          <w:pPr>
            <w:pStyle w:val="Header"/>
            <w:spacing w:beforeAutospacing="1" w:afterAutospacing="1"/>
            <w:jc w:val="center"/>
          </w:pPr>
        </w:p>
      </w:tc>
      <w:tc>
        <w:tcPr>
          <w:tcW w:w="3562" w:type="dxa"/>
          <w:shd w:val="clear" w:color="auto" w:fill="EACEB7"/>
        </w:tcPr>
        <w:p w14:paraId="53CF0CC8" w14:textId="5364D68C" w:rsidR="50FD66F4" w:rsidRDefault="50FD66F4" w:rsidP="50FD66F4">
          <w:pPr>
            <w:pStyle w:val="Header"/>
            <w:ind w:right="-115"/>
            <w:jc w:val="right"/>
          </w:pPr>
        </w:p>
      </w:tc>
    </w:tr>
  </w:tbl>
  <w:p w14:paraId="05D68CCF" w14:textId="0CB52DFE" w:rsidR="50FD66F4" w:rsidRDefault="50FD66F4" w:rsidP="50FD66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84B7"/>
    <w:multiLevelType w:val="hybridMultilevel"/>
    <w:tmpl w:val="37728E06"/>
    <w:lvl w:ilvl="0" w:tplc="055C0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86F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822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38E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12D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B85B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6C3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B8C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449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71C0A"/>
    <w:multiLevelType w:val="hybridMultilevel"/>
    <w:tmpl w:val="7512B836"/>
    <w:lvl w:ilvl="0" w:tplc="91BA208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6FED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2B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8F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1C1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C8CA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7C0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4C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6CB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90366"/>
    <w:multiLevelType w:val="hybridMultilevel"/>
    <w:tmpl w:val="D082BC2C"/>
    <w:lvl w:ilvl="0" w:tplc="5DACF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4D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205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CD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A5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342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543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486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E82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F1F7A"/>
    <w:multiLevelType w:val="hybridMultilevel"/>
    <w:tmpl w:val="8A60F6CA"/>
    <w:lvl w:ilvl="0" w:tplc="63DEA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B05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109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4A1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29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448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3C25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741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46C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2F26A"/>
    <w:multiLevelType w:val="hybridMultilevel"/>
    <w:tmpl w:val="647A37CA"/>
    <w:lvl w:ilvl="0" w:tplc="9328F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EA9F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D27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88D2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D00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823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ED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665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0E8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9322B"/>
    <w:multiLevelType w:val="hybridMultilevel"/>
    <w:tmpl w:val="09AA319E"/>
    <w:lvl w:ilvl="0" w:tplc="EE82A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87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EE8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27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A3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E88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BE6A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E5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181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93CCE"/>
    <w:multiLevelType w:val="hybridMultilevel"/>
    <w:tmpl w:val="98AA2B8E"/>
    <w:lvl w:ilvl="0" w:tplc="61AA0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FCEC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8E40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6F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CAB6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AB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72D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046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C5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8147E"/>
    <w:multiLevelType w:val="hybridMultilevel"/>
    <w:tmpl w:val="6C7C6E8E"/>
    <w:lvl w:ilvl="0" w:tplc="A57AC354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</w:rPr>
    </w:lvl>
    <w:lvl w:ilvl="1" w:tplc="ED0A3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8004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B8D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B45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D0C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7A0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FED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0AE2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10DFF"/>
    <w:multiLevelType w:val="hybridMultilevel"/>
    <w:tmpl w:val="39361704"/>
    <w:lvl w:ilvl="0" w:tplc="7A22F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821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A6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AC9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EC8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CC7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3A4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A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0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2CD56"/>
    <w:multiLevelType w:val="hybridMultilevel"/>
    <w:tmpl w:val="9B605504"/>
    <w:lvl w:ilvl="0" w:tplc="DC36C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18C5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B25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CA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447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94B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D60D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B86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6CD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3D5B3"/>
    <w:multiLevelType w:val="hybridMultilevel"/>
    <w:tmpl w:val="8AB61212"/>
    <w:lvl w:ilvl="0" w:tplc="823E0F3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</w:rPr>
    </w:lvl>
    <w:lvl w:ilvl="1" w:tplc="0C3E1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0E3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A0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488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9A2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02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464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62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A5844"/>
    <w:multiLevelType w:val="hybridMultilevel"/>
    <w:tmpl w:val="8B802C14"/>
    <w:lvl w:ilvl="0" w:tplc="75FE1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7A43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3C8D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0A5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523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87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8D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AAB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FC9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DF0920"/>
    <w:multiLevelType w:val="hybridMultilevel"/>
    <w:tmpl w:val="83A2847A"/>
    <w:lvl w:ilvl="0" w:tplc="D89C7C5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EF21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AAF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06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A22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181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521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A4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AD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4DB0A"/>
    <w:multiLevelType w:val="hybridMultilevel"/>
    <w:tmpl w:val="B04E2DEE"/>
    <w:lvl w:ilvl="0" w:tplc="9022F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56E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22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4EB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D4E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421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AA6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74A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C3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902249">
    <w:abstractNumId w:val="1"/>
  </w:num>
  <w:num w:numId="2" w16cid:durableId="1051032521">
    <w:abstractNumId w:val="5"/>
  </w:num>
  <w:num w:numId="3" w16cid:durableId="1510943462">
    <w:abstractNumId w:val="11"/>
  </w:num>
  <w:num w:numId="4" w16cid:durableId="1124693646">
    <w:abstractNumId w:val="7"/>
  </w:num>
  <w:num w:numId="5" w16cid:durableId="267541607">
    <w:abstractNumId w:val="0"/>
  </w:num>
  <w:num w:numId="6" w16cid:durableId="1072241734">
    <w:abstractNumId w:val="8"/>
  </w:num>
  <w:num w:numId="7" w16cid:durableId="2076930133">
    <w:abstractNumId w:val="9"/>
  </w:num>
  <w:num w:numId="8" w16cid:durableId="843207541">
    <w:abstractNumId w:val="2"/>
  </w:num>
  <w:num w:numId="9" w16cid:durableId="2069642503">
    <w:abstractNumId w:val="3"/>
  </w:num>
  <w:num w:numId="10" w16cid:durableId="82799902">
    <w:abstractNumId w:val="4"/>
  </w:num>
  <w:num w:numId="11" w16cid:durableId="1526480901">
    <w:abstractNumId w:val="12"/>
  </w:num>
  <w:num w:numId="12" w16cid:durableId="280500596">
    <w:abstractNumId w:val="13"/>
  </w:num>
  <w:num w:numId="13" w16cid:durableId="987442509">
    <w:abstractNumId w:val="6"/>
  </w:num>
  <w:num w:numId="14" w16cid:durableId="9101141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B51643"/>
    <w:rsid w:val="00021AB0"/>
    <w:rsid w:val="001D7DBA"/>
    <w:rsid w:val="00210BE6"/>
    <w:rsid w:val="00221280"/>
    <w:rsid w:val="002407A9"/>
    <w:rsid w:val="002E5FD8"/>
    <w:rsid w:val="00BE267D"/>
    <w:rsid w:val="00CB4707"/>
    <w:rsid w:val="00DE44D4"/>
    <w:rsid w:val="00E92E2B"/>
    <w:rsid w:val="00E95E1A"/>
    <w:rsid w:val="00F062F7"/>
    <w:rsid w:val="27C94A48"/>
    <w:rsid w:val="2AB51643"/>
    <w:rsid w:val="356C6A7D"/>
    <w:rsid w:val="45738014"/>
    <w:rsid w:val="50FD66F4"/>
    <w:rsid w:val="7DB0D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D821"/>
  <w15:chartTrackingRefBased/>
  <w15:docId w15:val="{F456FA00-A245-45D0-BF70-A9C8C03F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">
    <w:name w:val="Contact"/>
    <w:basedOn w:val="Normal"/>
    <w:link w:val="ContactChar"/>
    <w:uiPriority w:val="12"/>
    <w:qFormat/>
    <w:rsid w:val="50FD66F4"/>
    <w:pPr>
      <w:spacing w:before="80" w:after="0" w:line="420" w:lineRule="exact"/>
      <w:contextualSpacing/>
    </w:pPr>
    <w:rPr>
      <w:color w:val="434343"/>
      <w:sz w:val="26"/>
      <w:szCs w:val="26"/>
    </w:rPr>
  </w:style>
  <w:style w:type="character" w:customStyle="1" w:styleId="ContactChar">
    <w:name w:val="Contact Char"/>
    <w:basedOn w:val="DefaultParagraphFont"/>
    <w:link w:val="Contact"/>
    <w:uiPriority w:val="12"/>
    <w:rsid w:val="50FD66F4"/>
    <w:rPr>
      <w:color w:val="434343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4472C4" w:themeColor="accent1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jjaimegarcia1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jose-jaime-08b51b174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jjaimegarcia@yahoo.com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jaime</dc:creator>
  <cp:keywords/>
  <dc:description/>
  <cp:lastModifiedBy>Jose Jaime01</cp:lastModifiedBy>
  <cp:revision>5</cp:revision>
  <cp:lastPrinted>2023-03-29T18:42:00Z</cp:lastPrinted>
  <dcterms:created xsi:type="dcterms:W3CDTF">2022-10-26T14:56:00Z</dcterms:created>
  <dcterms:modified xsi:type="dcterms:W3CDTF">2023-03-30T03:27:00Z</dcterms:modified>
</cp:coreProperties>
</file>